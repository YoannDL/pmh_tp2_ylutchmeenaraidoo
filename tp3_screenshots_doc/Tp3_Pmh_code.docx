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CE66" w14:textId="5B45FF2A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F59F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6A2F752" w14:textId="34222BD4" w:rsidR="00D077E9" w:rsidRDefault="00E46B73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8E6624" wp14:editId="6BD70D32">
                      <wp:extent cx="3528695" cy="1210310"/>
                      <wp:effectExtent l="0" t="0" r="0" b="0"/>
                      <wp:docPr id="149627679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58071" w14:textId="2076730A" w:rsidR="00D077E9" w:rsidRPr="00B32B73" w:rsidRDefault="00B32B73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FFFF00"/>
                                    </w:rPr>
                                  </w:pPr>
                                  <w:r w:rsidRPr="00B32B73">
                                    <w:rPr>
                                      <w:color w:val="FFFF00"/>
                                    </w:rPr>
                                    <w:t>PMH_Tp3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8E66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" filled="f" stroked="f" strokeweight=".5pt">
                      <v:textbox>
                        <w:txbxContent>
                          <w:p w14:paraId="4A658071" w14:textId="2076730A" w:rsidR="00D077E9" w:rsidRPr="00B32B73" w:rsidRDefault="00B32B73" w:rsidP="00D077E9">
                            <w:pPr>
                              <w:pStyle w:val="Title"/>
                              <w:spacing w:after="0"/>
                              <w:rPr>
                                <w:color w:val="FFFF00"/>
                              </w:rPr>
                            </w:pPr>
                            <w:r w:rsidRPr="00B32B73">
                              <w:rPr>
                                <w:color w:val="FFFF00"/>
                              </w:rPr>
                              <w:t>PMH_Tp3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F6DD95" w14:textId="65CC5818" w:rsidR="00D077E9" w:rsidRDefault="00D077E9" w:rsidP="00D077E9"/>
        </w:tc>
      </w:tr>
      <w:tr w:rsidR="00D077E9" w14:paraId="4973F9E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4B6BD0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30A145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2A328E421AB4B7EAB195F3C6BC04F9E"/>
              </w:placeholder>
              <w15:appearance w15:val="hidden"/>
            </w:sdtPr>
            <w:sdtContent>
              <w:p w14:paraId="01470FFA" w14:textId="7E06B446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81592">
                  <w:rPr>
                    <w:rStyle w:val="SubtitleChar"/>
                    <w:b w:val="0"/>
                    <w:noProof/>
                  </w:rPr>
                  <w:t>May 20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E3CA35E" w14:textId="141B8911" w:rsidR="00D077E9" w:rsidRDefault="00E46B73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004114" wp14:editId="4AA76D5E">
                      <wp:extent cx="1494155" cy="635"/>
                      <wp:effectExtent l="0" t="19050" r="10795" b="18415"/>
                      <wp:docPr id="1855474056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1ED647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" strokecolor="#082a75 [3215]" strokeweight="3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75413C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F88B63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AC24AA9" w14:textId="39F01D40" w:rsidR="00D077E9" w:rsidRDefault="00000000" w:rsidP="00D077E9">
            <w:sdt>
              <w:sdtPr>
                <w:id w:val="-1740469667"/>
                <w:placeholder>
                  <w:docPart w:val="22DAE62D6FED47B7BD1BF6590E8D8540"/>
                </w:placeholder>
                <w15:appearance w15:val="hidden"/>
              </w:sdtPr>
              <w:sdtContent>
                <w:r w:rsidR="00B32B73">
                  <w:t>INFO III</w:t>
                </w:r>
              </w:sdtContent>
            </w:sdt>
          </w:p>
          <w:p w14:paraId="5AB6F0D9" w14:textId="3AC9DA57" w:rsidR="00D077E9" w:rsidRDefault="00381592" w:rsidP="00D077E9">
            <w:r>
              <w:t>Submitted</w:t>
            </w:r>
            <w:r w:rsidR="00D077E9" w:rsidRPr="00B231E5">
              <w:t xml:space="preserve"> by:</w:t>
            </w:r>
            <w:r w:rsidR="00D077E9"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723720DF7DE489BBFD3ADD08A78C14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Yoann Dayvid Lutchmeenaraidoo</w:t>
                </w:r>
              </w:sdtContent>
            </w:sdt>
          </w:p>
          <w:p w14:paraId="3742A6E9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4BBCD7D" w14:textId="42FC2E3A" w:rsidR="00D077E9" w:rsidRDefault="00E46B7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001823" wp14:editId="15323A88">
                <wp:simplePos x="0" y="0"/>
                <wp:positionH relativeFrom="column">
                  <wp:posOffset>-746760</wp:posOffset>
                </wp:positionH>
                <wp:positionV relativeFrom="page">
                  <wp:posOffset>7183755</wp:posOffset>
                </wp:positionV>
                <wp:extent cx="7760970" cy="2863850"/>
                <wp:effectExtent l="0" t="0" r="0" b="0"/>
                <wp:wrapNone/>
                <wp:docPr id="130076865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2863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0CCA" id="Rectangle 8" o:spid="_x0000_s1026" style="position:absolute;margin-left:-58.8pt;margin-top:565.65pt;width:611.1pt;height:2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0288" behindDoc="0" locked="0" layoutInCell="1" allowOverlap="1" wp14:anchorId="2E389246" wp14:editId="458DCDAF">
            <wp:simplePos x="0" y="0"/>
            <wp:positionH relativeFrom="column">
              <wp:posOffset>4396740</wp:posOffset>
            </wp:positionH>
            <wp:positionV relativeFrom="paragraph">
              <wp:posOffset>7118985</wp:posOffset>
            </wp:positionV>
            <wp:extent cx="2039060" cy="833120"/>
            <wp:effectExtent l="0" t="0" r="0" b="508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60" cy="8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84368" wp14:editId="6252DADF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0" b="0"/>
                <wp:wrapNone/>
                <wp:docPr id="13577988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60333" id="Rectangle 7" o:spid="_x0000_s1026" style="position:absolute;margin-left:-16.15pt;margin-top:70.9pt;width:310.15pt;height:65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696A9E33" w14:textId="77777777" w:rsidR="0087605E" w:rsidRDefault="0087605E" w:rsidP="00DF027C"/>
    <w:p w14:paraId="6BC14FC2" w14:textId="51E6AA15" w:rsidR="00FF7E35" w:rsidRPr="00381592" w:rsidRDefault="00254C74" w:rsidP="00254C74">
      <w:pPr>
        <w:pStyle w:val="Heading3"/>
        <w:rPr>
          <w:rFonts w:ascii="Abadi" w:hAnsi="Abadi"/>
        </w:rPr>
      </w:pPr>
      <w:r w:rsidRPr="00381592">
        <w:rPr>
          <w:rFonts w:ascii="Abadi" w:hAnsi="Abadi"/>
        </w:rPr>
        <w:t>Test a Flutter app:</w:t>
      </w:r>
    </w:p>
    <w:p w14:paraId="41D2CE55" w14:textId="5063115F" w:rsidR="00254C74" w:rsidRPr="00381592" w:rsidRDefault="00254C74" w:rsidP="00254C74">
      <w:pPr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>create a flutter project on Android Studio:</w:t>
      </w:r>
    </w:p>
    <w:p w14:paraId="6F24AEB3" w14:textId="039E5ABB" w:rsidR="00254C74" w:rsidRPr="00381592" w:rsidRDefault="00254C74" w:rsidP="00254C74">
      <w:pPr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 xml:space="preserve">build the </w:t>
      </w:r>
      <w:proofErr w:type="spellStart"/>
      <w:r w:rsidRPr="00381592">
        <w:rPr>
          <w:rFonts w:ascii="Abadi" w:hAnsi="Abadi"/>
          <w:sz w:val="24"/>
          <w:szCs w:val="24"/>
        </w:rPr>
        <w:t>src</w:t>
      </w:r>
      <w:proofErr w:type="spellEnd"/>
      <w:r w:rsidRPr="00381592">
        <w:rPr>
          <w:rFonts w:ascii="Abadi" w:hAnsi="Abadi"/>
          <w:sz w:val="24"/>
          <w:szCs w:val="24"/>
        </w:rPr>
        <w:t xml:space="preserve"> in lib directory:</w:t>
      </w:r>
    </w:p>
    <w:p w14:paraId="7467F328" w14:textId="6CC7EE6C" w:rsidR="00254C74" w:rsidRPr="00381592" w:rsidRDefault="00254C74" w:rsidP="00254C74">
      <w:pPr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 xml:space="preserve">create the </w:t>
      </w:r>
      <w:proofErr w:type="spellStart"/>
      <w:r w:rsidRPr="00381592">
        <w:rPr>
          <w:rFonts w:ascii="Abadi" w:hAnsi="Abadi"/>
          <w:sz w:val="24"/>
          <w:szCs w:val="24"/>
        </w:rPr>
        <w:t>App.dart</w:t>
      </w:r>
      <w:proofErr w:type="spellEnd"/>
      <w:r w:rsidRPr="00381592">
        <w:rPr>
          <w:rFonts w:ascii="Abadi" w:hAnsi="Abadi"/>
          <w:sz w:val="24"/>
          <w:szCs w:val="24"/>
        </w:rPr>
        <w:t xml:space="preserve"> file:</w:t>
      </w:r>
    </w:p>
    <w:p w14:paraId="33BCD831" w14:textId="5DEBDC3F" w:rsidR="00254C74" w:rsidRPr="00381592" w:rsidRDefault="00254C74" w:rsidP="00254C74">
      <w:pPr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 xml:space="preserve">create the class App extends </w:t>
      </w:r>
      <w:proofErr w:type="spellStart"/>
      <w:r w:rsidRPr="00381592">
        <w:rPr>
          <w:rFonts w:ascii="Abadi" w:hAnsi="Abadi"/>
          <w:sz w:val="24"/>
          <w:szCs w:val="24"/>
        </w:rPr>
        <w:t>statelessWidget</w:t>
      </w:r>
      <w:proofErr w:type="spellEnd"/>
      <w:r w:rsidRPr="00381592">
        <w:rPr>
          <w:rFonts w:ascii="Abadi" w:hAnsi="Abadi"/>
          <w:sz w:val="24"/>
          <w:szCs w:val="24"/>
        </w:rPr>
        <w:t xml:space="preserve"> and then use build function:</w:t>
      </w:r>
    </w:p>
    <w:p w14:paraId="06096A93" w14:textId="459FA652" w:rsidR="00E008CA" w:rsidRPr="00381592" w:rsidRDefault="00E008CA" w:rsidP="00254C74">
      <w:pPr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 xml:space="preserve">create 5 icons and 1 text in the widget </w:t>
      </w:r>
      <w:proofErr w:type="spellStart"/>
      <w:r w:rsidRPr="00381592">
        <w:rPr>
          <w:rFonts w:ascii="Abadi" w:hAnsi="Abadi"/>
          <w:sz w:val="24"/>
          <w:szCs w:val="24"/>
        </w:rPr>
        <w:t>appBar</w:t>
      </w:r>
      <w:proofErr w:type="spellEnd"/>
      <w:r w:rsidRPr="00381592">
        <w:rPr>
          <w:rFonts w:ascii="Abadi" w:hAnsi="Abadi"/>
          <w:sz w:val="24"/>
          <w:szCs w:val="24"/>
        </w:rPr>
        <w:t>:</w:t>
      </w:r>
    </w:p>
    <w:p w14:paraId="0F7D81DB" w14:textId="0DF03B3A" w:rsidR="0071367A" w:rsidRPr="00381592" w:rsidRDefault="00172F23" w:rsidP="00254C74">
      <w:pPr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 xml:space="preserve">create a function in the </w:t>
      </w:r>
      <w:proofErr w:type="spellStart"/>
      <w:proofErr w:type="gramStart"/>
      <w:r w:rsidRPr="00381592">
        <w:rPr>
          <w:rFonts w:ascii="Abadi" w:hAnsi="Abadi"/>
          <w:sz w:val="24"/>
          <w:szCs w:val="24"/>
        </w:rPr>
        <w:t>main.dart</w:t>
      </w:r>
      <w:proofErr w:type="spellEnd"/>
      <w:proofErr w:type="gramEnd"/>
      <w:r w:rsidRPr="00381592">
        <w:rPr>
          <w:rFonts w:ascii="Abadi" w:hAnsi="Abadi"/>
          <w:sz w:val="24"/>
          <w:szCs w:val="24"/>
        </w:rPr>
        <w:t xml:space="preserve"> </w:t>
      </w:r>
    </w:p>
    <w:p w14:paraId="59CB145F" w14:textId="72A43FBE" w:rsidR="0071367A" w:rsidRPr="00381592" w:rsidRDefault="0071367A" w:rsidP="00254C74">
      <w:pPr>
        <w:rPr>
          <w:rFonts w:ascii="Abadi" w:hAnsi="Abadi"/>
          <w:sz w:val="24"/>
          <w:szCs w:val="24"/>
        </w:rPr>
      </w:pPr>
    </w:p>
    <w:p w14:paraId="2982F8FC" w14:textId="1F0AD9FB" w:rsidR="00CD591D" w:rsidRPr="00381592" w:rsidRDefault="00172F23" w:rsidP="007117DE">
      <w:pPr>
        <w:pStyle w:val="Heading2"/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>Task 2:</w:t>
      </w:r>
    </w:p>
    <w:p w14:paraId="40F4A8CD" w14:textId="28C3CEA7" w:rsidR="00172F23" w:rsidRPr="00381592" w:rsidRDefault="00172F23" w:rsidP="00172F23">
      <w:pPr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>Create a flutter project which will navigate through pages and vice-versa:</w:t>
      </w:r>
    </w:p>
    <w:p w14:paraId="6CB17A09" w14:textId="3B5803F8" w:rsidR="00172F23" w:rsidRPr="00381592" w:rsidRDefault="00172F23" w:rsidP="00172F23">
      <w:pPr>
        <w:pStyle w:val="ListParagraph"/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>Create a new flutter project Tp3_task2 and in the lib directory create a folder Screens:</w:t>
      </w:r>
    </w:p>
    <w:p w14:paraId="7CCBAF00" w14:textId="6502AC81" w:rsidR="007117DE" w:rsidRPr="00381592" w:rsidRDefault="00172F23" w:rsidP="00381592">
      <w:pPr>
        <w:ind w:left="720"/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>create 5 dart files in the screen directory in which we shall use to navigate through the app:</w:t>
      </w:r>
    </w:p>
    <w:p w14:paraId="00016F21" w14:textId="6C337F0B" w:rsidR="00172F23" w:rsidRPr="00381592" w:rsidRDefault="005424FB" w:rsidP="00381592">
      <w:pPr>
        <w:ind w:left="720"/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 xml:space="preserve">after adding all the codes to the dart files </w:t>
      </w:r>
      <w:proofErr w:type="gramStart"/>
      <w:r w:rsidRPr="00381592">
        <w:rPr>
          <w:rFonts w:ascii="Abadi" w:hAnsi="Abadi"/>
          <w:sz w:val="24"/>
          <w:szCs w:val="24"/>
        </w:rPr>
        <w:t>In</w:t>
      </w:r>
      <w:proofErr w:type="gramEnd"/>
      <w:r w:rsidRPr="00381592">
        <w:rPr>
          <w:rFonts w:ascii="Abadi" w:hAnsi="Abadi"/>
          <w:sz w:val="24"/>
          <w:szCs w:val="24"/>
        </w:rPr>
        <w:t xml:space="preserve"> the screen directory, we shall add the home page in the main file which will be as follows.</w:t>
      </w:r>
    </w:p>
    <w:p w14:paraId="07160931" w14:textId="3272CFB9" w:rsidR="005424FB" w:rsidRPr="00381592" w:rsidRDefault="005424FB" w:rsidP="005424FB">
      <w:pPr>
        <w:pStyle w:val="ListParagraph"/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 xml:space="preserve">And also we need import </w:t>
      </w:r>
      <w:proofErr w:type="spellStart"/>
      <w:r w:rsidRPr="00381592">
        <w:rPr>
          <w:rFonts w:ascii="Abadi" w:hAnsi="Abadi"/>
          <w:sz w:val="24"/>
          <w:szCs w:val="24"/>
        </w:rPr>
        <w:t>Cupertino_icons</w:t>
      </w:r>
      <w:proofErr w:type="spellEnd"/>
      <w:r w:rsidRPr="00381592">
        <w:rPr>
          <w:rFonts w:ascii="Abadi" w:hAnsi="Abadi"/>
          <w:sz w:val="24"/>
          <w:szCs w:val="24"/>
        </w:rPr>
        <w:t xml:space="preserve"> in the </w:t>
      </w:r>
      <w:proofErr w:type="spellStart"/>
      <w:proofErr w:type="gramStart"/>
      <w:r w:rsidRPr="00381592">
        <w:rPr>
          <w:rFonts w:ascii="Abadi" w:hAnsi="Abadi"/>
          <w:sz w:val="24"/>
          <w:szCs w:val="24"/>
        </w:rPr>
        <w:t>pubspec.yaml</w:t>
      </w:r>
      <w:proofErr w:type="spellEnd"/>
      <w:proofErr w:type="gramEnd"/>
      <w:r w:rsidRPr="00381592">
        <w:rPr>
          <w:rFonts w:ascii="Abadi" w:hAnsi="Abadi"/>
          <w:sz w:val="24"/>
          <w:szCs w:val="24"/>
        </w:rPr>
        <w:t>.</w:t>
      </w:r>
    </w:p>
    <w:p w14:paraId="4F05A6FD" w14:textId="77777777" w:rsidR="005424FB" w:rsidRPr="00381592" w:rsidRDefault="005424FB" w:rsidP="005424FB">
      <w:pPr>
        <w:pStyle w:val="ListParagraph"/>
        <w:rPr>
          <w:rFonts w:ascii="Abadi" w:hAnsi="Abadi"/>
          <w:sz w:val="24"/>
          <w:szCs w:val="24"/>
        </w:rPr>
      </w:pPr>
    </w:p>
    <w:p w14:paraId="200382C3" w14:textId="40DE97AB" w:rsidR="00172F23" w:rsidRPr="00381592" w:rsidRDefault="00172F23" w:rsidP="00172F23">
      <w:pPr>
        <w:pStyle w:val="ListParagraph"/>
        <w:rPr>
          <w:rFonts w:ascii="Abadi" w:hAnsi="Abadi"/>
          <w:sz w:val="24"/>
          <w:szCs w:val="24"/>
        </w:rPr>
      </w:pPr>
    </w:p>
    <w:p w14:paraId="3C36753F" w14:textId="7ED2BEC8" w:rsidR="005424FB" w:rsidRPr="00381592" w:rsidRDefault="005424FB" w:rsidP="005424FB">
      <w:pPr>
        <w:rPr>
          <w:rFonts w:ascii="Abadi" w:hAnsi="Abadi"/>
          <w:sz w:val="24"/>
          <w:szCs w:val="24"/>
        </w:rPr>
      </w:pPr>
    </w:p>
    <w:p w14:paraId="08BC4099" w14:textId="41478DB9" w:rsidR="005424FB" w:rsidRPr="00381592" w:rsidRDefault="005424FB" w:rsidP="005424FB">
      <w:pPr>
        <w:pStyle w:val="Heading2"/>
        <w:rPr>
          <w:rFonts w:ascii="Abadi" w:hAnsi="Abadi"/>
          <w:sz w:val="24"/>
          <w:szCs w:val="24"/>
        </w:rPr>
      </w:pPr>
      <w:r w:rsidRPr="00381592">
        <w:rPr>
          <w:rFonts w:ascii="Abadi" w:hAnsi="Abadi"/>
          <w:sz w:val="24"/>
          <w:szCs w:val="24"/>
        </w:rPr>
        <w:t>Task 3:</w:t>
      </w:r>
    </w:p>
    <w:p w14:paraId="5689F2B3" w14:textId="3F83DDBE" w:rsidR="001C1542" w:rsidRPr="00381592" w:rsidRDefault="003B3288" w:rsidP="00381592">
      <w:pPr>
        <w:rPr>
          <w:rFonts w:ascii="Abadi" w:hAnsi="Abadi"/>
          <w:b w:val="0"/>
          <w:bCs/>
          <w:color w:val="002060"/>
          <w:sz w:val="24"/>
          <w:szCs w:val="24"/>
        </w:rPr>
      </w:pPr>
      <w:r w:rsidRPr="00381592">
        <w:rPr>
          <w:rFonts w:ascii="Abadi" w:hAnsi="Abadi"/>
          <w:b w:val="0"/>
          <w:bCs/>
          <w:color w:val="002060"/>
          <w:sz w:val="24"/>
          <w:szCs w:val="24"/>
        </w:rPr>
        <w:t xml:space="preserve">Use Flutter </w:t>
      </w:r>
      <w:r w:rsidR="00CE67C4" w:rsidRPr="00381592">
        <w:rPr>
          <w:rFonts w:ascii="Abadi" w:hAnsi="Abadi"/>
          <w:b w:val="0"/>
          <w:bCs/>
          <w:color w:val="002060"/>
          <w:sz w:val="24"/>
          <w:szCs w:val="24"/>
        </w:rPr>
        <w:t>Studio to</w:t>
      </w:r>
      <w:r w:rsidRPr="00381592">
        <w:rPr>
          <w:rFonts w:ascii="Abadi" w:hAnsi="Abadi"/>
          <w:b w:val="0"/>
          <w:bCs/>
          <w:color w:val="002060"/>
          <w:sz w:val="24"/>
          <w:szCs w:val="24"/>
        </w:rPr>
        <w:t xml:space="preserve"> create a multi-screen App with Flutter:</w:t>
      </w:r>
    </w:p>
    <w:p w14:paraId="01A8A226" w14:textId="0E9A0AD8" w:rsidR="001C1542" w:rsidRPr="00381592" w:rsidRDefault="001C1542" w:rsidP="001C1542">
      <w:pPr>
        <w:pStyle w:val="ListParagraph"/>
        <w:numPr>
          <w:ilvl w:val="0"/>
          <w:numId w:val="1"/>
        </w:numPr>
        <w:rPr>
          <w:rFonts w:ascii="Abadi" w:hAnsi="Abadi"/>
          <w:b w:val="0"/>
          <w:bCs/>
          <w:color w:val="002060"/>
          <w:sz w:val="24"/>
          <w:szCs w:val="24"/>
        </w:rPr>
      </w:pPr>
      <w:r w:rsidRPr="00381592">
        <w:rPr>
          <w:rFonts w:ascii="Abadi" w:hAnsi="Abadi"/>
          <w:b w:val="0"/>
          <w:bCs/>
          <w:color w:val="002060"/>
          <w:sz w:val="24"/>
          <w:szCs w:val="24"/>
        </w:rPr>
        <w:t>We created a new project.</w:t>
      </w:r>
    </w:p>
    <w:p w14:paraId="5030CAAF" w14:textId="12B81604" w:rsidR="001C1542" w:rsidRPr="00381592" w:rsidRDefault="001C1542" w:rsidP="001C1542">
      <w:pPr>
        <w:pStyle w:val="ListParagraph"/>
        <w:numPr>
          <w:ilvl w:val="0"/>
          <w:numId w:val="1"/>
        </w:numPr>
        <w:rPr>
          <w:rFonts w:ascii="Abadi" w:hAnsi="Abadi"/>
          <w:b w:val="0"/>
          <w:bCs/>
          <w:color w:val="002060"/>
          <w:sz w:val="24"/>
          <w:szCs w:val="24"/>
        </w:rPr>
      </w:pPr>
      <w:r w:rsidRPr="00381592">
        <w:rPr>
          <w:rFonts w:ascii="Abadi" w:hAnsi="Abadi"/>
          <w:b w:val="0"/>
          <w:bCs/>
          <w:color w:val="002060"/>
          <w:sz w:val="24"/>
          <w:szCs w:val="24"/>
        </w:rPr>
        <w:t>Select a device and its orientation. (In our case we used an HTC one m9)</w:t>
      </w:r>
    </w:p>
    <w:p w14:paraId="1E496D3E" w14:textId="4CF771F5" w:rsidR="003563BD" w:rsidRPr="00381592" w:rsidRDefault="003563BD" w:rsidP="003563BD">
      <w:pPr>
        <w:pStyle w:val="ListParagraph"/>
        <w:rPr>
          <w:rFonts w:ascii="Abadi" w:hAnsi="Abadi"/>
          <w:b w:val="0"/>
          <w:bCs/>
          <w:color w:val="002060"/>
          <w:sz w:val="24"/>
          <w:szCs w:val="24"/>
        </w:rPr>
      </w:pPr>
    </w:p>
    <w:p w14:paraId="7A90FB63" w14:textId="583AAFD5" w:rsidR="003563BD" w:rsidRPr="00381592" w:rsidRDefault="003563BD" w:rsidP="003563BD">
      <w:pPr>
        <w:pStyle w:val="ListParagraph"/>
        <w:numPr>
          <w:ilvl w:val="0"/>
          <w:numId w:val="1"/>
        </w:numPr>
        <w:rPr>
          <w:rFonts w:ascii="Abadi" w:hAnsi="Abadi"/>
          <w:b w:val="0"/>
          <w:bCs/>
          <w:color w:val="002060"/>
          <w:sz w:val="24"/>
          <w:szCs w:val="24"/>
        </w:rPr>
      </w:pPr>
      <w:r w:rsidRPr="00381592">
        <w:rPr>
          <w:rFonts w:ascii="Abadi" w:hAnsi="Abadi"/>
          <w:b w:val="0"/>
          <w:bCs/>
          <w:color w:val="002060"/>
          <w:sz w:val="24"/>
          <w:szCs w:val="24"/>
        </w:rPr>
        <w:t>Using the widgets on the left side of the screen to add to the app:</w:t>
      </w:r>
    </w:p>
    <w:p w14:paraId="7B644801" w14:textId="77777777" w:rsidR="00381592" w:rsidRPr="00381592" w:rsidRDefault="003563BD" w:rsidP="00381592">
      <w:pPr>
        <w:pStyle w:val="ListParagraph"/>
        <w:numPr>
          <w:ilvl w:val="0"/>
          <w:numId w:val="2"/>
        </w:numPr>
        <w:rPr>
          <w:rFonts w:ascii="Abadi" w:hAnsi="Abadi"/>
          <w:b w:val="0"/>
          <w:bCs/>
          <w:color w:val="002060"/>
          <w:sz w:val="24"/>
          <w:szCs w:val="24"/>
        </w:rPr>
      </w:pPr>
      <w:r w:rsidRPr="00381592">
        <w:rPr>
          <w:rFonts w:ascii="Abadi" w:hAnsi="Abadi"/>
          <w:b w:val="0"/>
          <w:bCs/>
          <w:color w:val="002060"/>
          <w:sz w:val="24"/>
          <w:szCs w:val="24"/>
        </w:rPr>
        <w:t>using a row widget:</w:t>
      </w:r>
    </w:p>
    <w:p w14:paraId="0EB6A6E3" w14:textId="378B7069" w:rsidR="003563BD" w:rsidRDefault="003563BD" w:rsidP="00381592">
      <w:pPr>
        <w:pStyle w:val="ListParagraph"/>
        <w:numPr>
          <w:ilvl w:val="0"/>
          <w:numId w:val="2"/>
        </w:numPr>
        <w:rPr>
          <w:rFonts w:ascii="Abadi" w:hAnsi="Abadi"/>
          <w:b w:val="0"/>
          <w:bCs/>
          <w:color w:val="002060"/>
          <w:sz w:val="24"/>
          <w:szCs w:val="24"/>
        </w:rPr>
      </w:pPr>
      <w:r w:rsidRPr="00381592">
        <w:rPr>
          <w:rFonts w:ascii="Abadi" w:hAnsi="Abadi"/>
          <w:b w:val="0"/>
          <w:bCs/>
          <w:color w:val="002060"/>
          <w:sz w:val="24"/>
          <w:szCs w:val="24"/>
        </w:rPr>
        <w:t>add the elements which text box and Icons button and customize their properties to make it more beautiful.</w:t>
      </w:r>
    </w:p>
    <w:p w14:paraId="7759EBA7" w14:textId="77777777" w:rsidR="00381592" w:rsidRDefault="00381592" w:rsidP="00381592">
      <w:pPr>
        <w:rPr>
          <w:rFonts w:ascii="Abadi" w:hAnsi="Abadi"/>
          <w:b w:val="0"/>
          <w:bCs/>
          <w:color w:val="002060"/>
          <w:sz w:val="24"/>
          <w:szCs w:val="24"/>
        </w:rPr>
      </w:pPr>
    </w:p>
    <w:p w14:paraId="46AD50B0" w14:textId="06F84702" w:rsidR="00381592" w:rsidRDefault="00381592" w:rsidP="00381592">
      <w:pPr>
        <w:rPr>
          <w:rFonts w:ascii="Abadi" w:hAnsi="Abadi"/>
          <w:b w:val="0"/>
          <w:bCs/>
          <w:color w:val="002060"/>
          <w:sz w:val="24"/>
          <w:szCs w:val="24"/>
        </w:rPr>
      </w:pPr>
      <w:r>
        <w:rPr>
          <w:rFonts w:ascii="Abadi" w:hAnsi="Abadi"/>
          <w:b w:val="0"/>
          <w:bCs/>
          <w:color w:val="002060"/>
          <w:sz w:val="24"/>
          <w:szCs w:val="24"/>
        </w:rPr>
        <w:t>Screenshots:</w:t>
      </w:r>
    </w:p>
    <w:p w14:paraId="18C6F6FB" w14:textId="77777777" w:rsidR="00381592" w:rsidRPr="00381592" w:rsidRDefault="00381592" w:rsidP="00381592">
      <w:pPr>
        <w:rPr>
          <w:rFonts w:ascii="Abadi" w:hAnsi="Abadi"/>
          <w:b w:val="0"/>
          <w:bCs/>
          <w:color w:val="002060"/>
          <w:sz w:val="24"/>
          <w:szCs w:val="24"/>
        </w:rPr>
      </w:pPr>
    </w:p>
    <w:p w14:paraId="2539C763" w14:textId="192AEC85" w:rsidR="003563BD" w:rsidRPr="00381592" w:rsidRDefault="003563BD" w:rsidP="003563BD">
      <w:pPr>
        <w:rPr>
          <w:rFonts w:ascii="Abadi" w:hAnsi="Abadi"/>
          <w:b w:val="0"/>
          <w:bCs/>
          <w:color w:val="002060"/>
          <w:sz w:val="24"/>
          <w:szCs w:val="24"/>
        </w:rPr>
      </w:pPr>
    </w:p>
    <w:p w14:paraId="699C8D67" w14:textId="16113FDC" w:rsidR="003563BD" w:rsidRPr="00381592" w:rsidRDefault="00381592" w:rsidP="00381592">
      <w:pPr>
        <w:rPr>
          <w:rFonts w:ascii="Abadi" w:hAnsi="Abadi"/>
          <w:b w:val="0"/>
          <w:bCs/>
          <w:color w:val="002060"/>
          <w:sz w:val="24"/>
          <w:szCs w:val="24"/>
        </w:rPr>
      </w:pPr>
      <w:r>
        <w:rPr>
          <w:rFonts w:ascii="Abadi" w:hAnsi="Abadi"/>
          <w:b w:val="0"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28BB7C63" wp14:editId="6C267233">
            <wp:extent cx="5162550" cy="3943350"/>
            <wp:effectExtent l="0" t="0" r="0" b="0"/>
            <wp:docPr id="11303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" w:hAnsi="Abadi"/>
          <w:b w:val="0"/>
          <w:bCs/>
          <w:noProof/>
          <w:color w:val="002060"/>
          <w:sz w:val="24"/>
          <w:szCs w:val="24"/>
        </w:rPr>
        <w:drawing>
          <wp:inline distT="0" distB="0" distL="0" distR="0" wp14:anchorId="79BEF3C3" wp14:editId="171959F0">
            <wp:extent cx="6296025" cy="3476625"/>
            <wp:effectExtent l="0" t="0" r="9525" b="9525"/>
            <wp:docPr id="139437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" w:hAnsi="Abadi"/>
          <w:b w:val="0"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2875CDA4" wp14:editId="1D27AC7F">
            <wp:extent cx="6296025" cy="3219450"/>
            <wp:effectExtent l="0" t="0" r="9525" b="0"/>
            <wp:docPr id="1073683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1642" w14:textId="77777777" w:rsidR="003B3288" w:rsidRPr="00381592" w:rsidRDefault="003B3288" w:rsidP="005424FB">
      <w:pPr>
        <w:rPr>
          <w:rFonts w:ascii="Abadi" w:hAnsi="Abadi"/>
          <w:sz w:val="24"/>
          <w:szCs w:val="24"/>
        </w:rPr>
      </w:pPr>
    </w:p>
    <w:p w14:paraId="6A898AD5" w14:textId="77777777" w:rsidR="005424FB" w:rsidRPr="00381592" w:rsidRDefault="005424FB" w:rsidP="005424FB">
      <w:pPr>
        <w:rPr>
          <w:rFonts w:ascii="Abadi" w:hAnsi="Abadi"/>
          <w:sz w:val="24"/>
          <w:szCs w:val="24"/>
        </w:rPr>
      </w:pPr>
    </w:p>
    <w:p w14:paraId="57E66EC4" w14:textId="77777777" w:rsidR="005424FB" w:rsidRPr="00381592" w:rsidRDefault="005424FB" w:rsidP="005424FB">
      <w:pPr>
        <w:rPr>
          <w:rFonts w:ascii="Abadi" w:hAnsi="Abadi"/>
          <w:sz w:val="24"/>
          <w:szCs w:val="24"/>
        </w:rPr>
      </w:pPr>
    </w:p>
    <w:p w14:paraId="7602C7E0" w14:textId="4437F30A" w:rsidR="005424FB" w:rsidRPr="00381592" w:rsidRDefault="005424FB" w:rsidP="005424FB">
      <w:pPr>
        <w:rPr>
          <w:rFonts w:ascii="Abadi" w:hAnsi="Abadi"/>
          <w:sz w:val="24"/>
          <w:szCs w:val="24"/>
        </w:rPr>
      </w:pPr>
    </w:p>
    <w:p w14:paraId="13340583" w14:textId="77777777" w:rsidR="005424FB" w:rsidRPr="00381592" w:rsidRDefault="005424FB" w:rsidP="005424FB">
      <w:pPr>
        <w:rPr>
          <w:rFonts w:ascii="Abadi" w:hAnsi="Abadi"/>
          <w:sz w:val="24"/>
          <w:szCs w:val="24"/>
        </w:rPr>
      </w:pPr>
    </w:p>
    <w:p w14:paraId="7AB2B7CD" w14:textId="69D6733C" w:rsidR="005424FB" w:rsidRPr="00381592" w:rsidRDefault="005424FB" w:rsidP="005424FB">
      <w:pPr>
        <w:rPr>
          <w:rFonts w:ascii="Abadi" w:hAnsi="Abadi"/>
          <w:sz w:val="24"/>
          <w:szCs w:val="24"/>
        </w:rPr>
      </w:pPr>
    </w:p>
    <w:p w14:paraId="43F6D15C" w14:textId="77777777" w:rsidR="005424FB" w:rsidRPr="005424FB" w:rsidRDefault="005424FB" w:rsidP="005424FB"/>
    <w:p w14:paraId="6E60313D" w14:textId="6DBFA71E" w:rsidR="005424FB" w:rsidRPr="005424FB" w:rsidRDefault="005424FB" w:rsidP="005424FB"/>
    <w:p w14:paraId="76C71ED3" w14:textId="3D6E9BC3" w:rsidR="005424FB" w:rsidRPr="005424FB" w:rsidRDefault="005424FB" w:rsidP="005424FB"/>
    <w:p w14:paraId="3DA46AB4" w14:textId="380875D6" w:rsidR="005424FB" w:rsidRPr="005424FB" w:rsidRDefault="005424FB" w:rsidP="005424FB"/>
    <w:p w14:paraId="41D9575A" w14:textId="77777777" w:rsidR="005424FB" w:rsidRPr="005424FB" w:rsidRDefault="005424FB" w:rsidP="005424FB"/>
    <w:p w14:paraId="70B56B27" w14:textId="588894D5" w:rsidR="005424FB" w:rsidRPr="005424FB" w:rsidRDefault="005424FB" w:rsidP="005424FB"/>
    <w:p w14:paraId="7C8E160E" w14:textId="77777777" w:rsidR="005424FB" w:rsidRPr="005424FB" w:rsidRDefault="005424FB" w:rsidP="005424FB"/>
    <w:p w14:paraId="4A9E320A" w14:textId="77777777" w:rsidR="005424FB" w:rsidRPr="005424FB" w:rsidRDefault="005424FB" w:rsidP="005424FB"/>
    <w:p w14:paraId="4BE6ECE0" w14:textId="51C96BF8" w:rsidR="007117DE" w:rsidRDefault="007117DE" w:rsidP="007117DE"/>
    <w:p w14:paraId="08E34932" w14:textId="77777777" w:rsidR="007117DE" w:rsidRDefault="007117DE" w:rsidP="007117DE"/>
    <w:p w14:paraId="31E922EB" w14:textId="77777777" w:rsidR="007117DE" w:rsidRPr="007117DE" w:rsidRDefault="007117DE" w:rsidP="007117DE"/>
    <w:p w14:paraId="7F8E72E5" w14:textId="77777777" w:rsidR="007117DE" w:rsidRDefault="007117DE" w:rsidP="007117DE"/>
    <w:p w14:paraId="5F626E4D" w14:textId="77777777" w:rsidR="007117DE" w:rsidRPr="007117DE" w:rsidRDefault="007117DE" w:rsidP="007117DE"/>
    <w:sectPr w:rsidR="007117DE" w:rsidRPr="007117DE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E907" w14:textId="77777777" w:rsidR="00C403FD" w:rsidRDefault="00C403FD">
      <w:r>
        <w:separator/>
      </w:r>
    </w:p>
    <w:p w14:paraId="2377889D" w14:textId="77777777" w:rsidR="00C403FD" w:rsidRDefault="00C403FD"/>
  </w:endnote>
  <w:endnote w:type="continuationSeparator" w:id="0">
    <w:p w14:paraId="688908DD" w14:textId="77777777" w:rsidR="00C403FD" w:rsidRDefault="00C403FD">
      <w:r>
        <w:continuationSeparator/>
      </w:r>
    </w:p>
    <w:p w14:paraId="6C25ED02" w14:textId="77777777" w:rsidR="00C403FD" w:rsidRDefault="00C403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75F4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6006E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0D57" w14:textId="77777777" w:rsidR="00C403FD" w:rsidRDefault="00C403FD">
      <w:r>
        <w:separator/>
      </w:r>
    </w:p>
    <w:p w14:paraId="222F89A4" w14:textId="77777777" w:rsidR="00C403FD" w:rsidRDefault="00C403FD"/>
  </w:footnote>
  <w:footnote w:type="continuationSeparator" w:id="0">
    <w:p w14:paraId="27BAB9D4" w14:textId="77777777" w:rsidR="00C403FD" w:rsidRDefault="00C403FD">
      <w:r>
        <w:continuationSeparator/>
      </w:r>
    </w:p>
    <w:p w14:paraId="4177B6EF" w14:textId="77777777" w:rsidR="00C403FD" w:rsidRDefault="00C40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FC59F7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AC341F2" w14:textId="77777777" w:rsidR="00D077E9" w:rsidRDefault="00D077E9">
          <w:pPr>
            <w:pStyle w:val="Header"/>
          </w:pPr>
        </w:p>
      </w:tc>
    </w:tr>
  </w:tbl>
  <w:p w14:paraId="5B83FED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69C"/>
    <w:multiLevelType w:val="hybridMultilevel"/>
    <w:tmpl w:val="474802D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C3B69"/>
    <w:multiLevelType w:val="hybridMultilevel"/>
    <w:tmpl w:val="396EA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44163">
    <w:abstractNumId w:val="1"/>
  </w:num>
  <w:num w:numId="2" w16cid:durableId="36270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3"/>
    <w:rsid w:val="0002482E"/>
    <w:rsid w:val="00050324"/>
    <w:rsid w:val="000A0150"/>
    <w:rsid w:val="000E63C9"/>
    <w:rsid w:val="00130E9D"/>
    <w:rsid w:val="00150A6D"/>
    <w:rsid w:val="00172F23"/>
    <w:rsid w:val="00185B35"/>
    <w:rsid w:val="001C1542"/>
    <w:rsid w:val="001F2BC8"/>
    <w:rsid w:val="001F5F6B"/>
    <w:rsid w:val="00243EBC"/>
    <w:rsid w:val="00246A35"/>
    <w:rsid w:val="00254C74"/>
    <w:rsid w:val="00284348"/>
    <w:rsid w:val="002F51F5"/>
    <w:rsid w:val="00312137"/>
    <w:rsid w:val="00330359"/>
    <w:rsid w:val="0033762F"/>
    <w:rsid w:val="003563BD"/>
    <w:rsid w:val="00366C7E"/>
    <w:rsid w:val="00381592"/>
    <w:rsid w:val="00384EA3"/>
    <w:rsid w:val="003A39A1"/>
    <w:rsid w:val="003B3288"/>
    <w:rsid w:val="003C2191"/>
    <w:rsid w:val="003D3863"/>
    <w:rsid w:val="004110DE"/>
    <w:rsid w:val="0044085A"/>
    <w:rsid w:val="004B21A5"/>
    <w:rsid w:val="005037F0"/>
    <w:rsid w:val="00516A86"/>
    <w:rsid w:val="005275F6"/>
    <w:rsid w:val="005424FB"/>
    <w:rsid w:val="00572102"/>
    <w:rsid w:val="005F1BB0"/>
    <w:rsid w:val="00656C4D"/>
    <w:rsid w:val="006E5716"/>
    <w:rsid w:val="007117DE"/>
    <w:rsid w:val="0071367A"/>
    <w:rsid w:val="007302B3"/>
    <w:rsid w:val="00730733"/>
    <w:rsid w:val="00730E3A"/>
    <w:rsid w:val="00736AAF"/>
    <w:rsid w:val="00765B2A"/>
    <w:rsid w:val="00783A34"/>
    <w:rsid w:val="007C6B52"/>
    <w:rsid w:val="007D16C5"/>
    <w:rsid w:val="00850580"/>
    <w:rsid w:val="00862FE4"/>
    <w:rsid w:val="0086389A"/>
    <w:rsid w:val="00867AE7"/>
    <w:rsid w:val="0087605E"/>
    <w:rsid w:val="008927A1"/>
    <w:rsid w:val="008B1FEE"/>
    <w:rsid w:val="008D28AD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32B73"/>
    <w:rsid w:val="00C02B87"/>
    <w:rsid w:val="00C403FD"/>
    <w:rsid w:val="00C4086D"/>
    <w:rsid w:val="00CA1896"/>
    <w:rsid w:val="00CB5B28"/>
    <w:rsid w:val="00CD591D"/>
    <w:rsid w:val="00CE67C4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8CA"/>
    <w:rsid w:val="00E00A32"/>
    <w:rsid w:val="00E22ACD"/>
    <w:rsid w:val="00E46B73"/>
    <w:rsid w:val="00E620B0"/>
    <w:rsid w:val="00E81B40"/>
    <w:rsid w:val="00EF555B"/>
    <w:rsid w:val="00F027BB"/>
    <w:rsid w:val="00F11DCF"/>
    <w:rsid w:val="00F162EA"/>
    <w:rsid w:val="00F20688"/>
    <w:rsid w:val="00F52D27"/>
    <w:rsid w:val="00F83527"/>
    <w:rsid w:val="00FD583F"/>
    <w:rsid w:val="00FD7488"/>
    <w:rsid w:val="00FF16B4"/>
    <w:rsid w:val="00FF7E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ABBA1"/>
  <w15:docId w15:val="{87D408D3-509D-471C-8890-67EA6A1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54C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B32B73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rsid w:val="00254C74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7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beer%20Aumeer\AppData\Local\Microsoft\Office\16.0\DTS\en-GB%7bA2D6FA5F-224E-4C65-8A87-DB4FC108BE21%7d\%7bCAF844EE-A899-4AA4-AC30-BC8BC19C3EE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A328E421AB4B7EAB195F3C6BC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81FBC-CED9-4FA8-B843-24CCE4682AF8}"/>
      </w:docPartPr>
      <w:docPartBody>
        <w:p w:rsidR="000704B6" w:rsidRDefault="00000000">
          <w:pPr>
            <w:pStyle w:val="82A328E421AB4B7EAB195F3C6BC04F9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22DAE62D6FED47B7BD1BF6590E8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4339-0F2F-41D4-B2F6-BA5B77F849D9}"/>
      </w:docPartPr>
      <w:docPartBody>
        <w:p w:rsidR="000704B6" w:rsidRDefault="00000000">
          <w:pPr>
            <w:pStyle w:val="22DAE62D6FED47B7BD1BF6590E8D8540"/>
          </w:pPr>
          <w:r>
            <w:t>COMPANY NAME</w:t>
          </w:r>
        </w:p>
      </w:docPartBody>
    </w:docPart>
    <w:docPart>
      <w:docPartPr>
        <w:name w:val="1723720DF7DE489BBFD3ADD08A78C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C5A66-FBD1-4D15-BA90-239E26E08DE0}"/>
      </w:docPartPr>
      <w:docPartBody>
        <w:p w:rsidR="000704B6" w:rsidRDefault="00000000">
          <w:pPr>
            <w:pStyle w:val="1723720DF7DE489BBFD3ADD08A78C14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31"/>
    <w:rsid w:val="000704B6"/>
    <w:rsid w:val="00387BAE"/>
    <w:rsid w:val="006D5D31"/>
    <w:rsid w:val="00F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n-US" w:eastAsia="en-US"/>
    </w:rPr>
  </w:style>
  <w:style w:type="paragraph" w:customStyle="1" w:styleId="82A328E421AB4B7EAB195F3C6BC04F9E">
    <w:name w:val="82A328E421AB4B7EAB195F3C6BC04F9E"/>
  </w:style>
  <w:style w:type="paragraph" w:customStyle="1" w:styleId="22DAE62D6FED47B7BD1BF6590E8D8540">
    <w:name w:val="22DAE62D6FED47B7BD1BF6590E8D8540"/>
  </w:style>
  <w:style w:type="paragraph" w:customStyle="1" w:styleId="1723720DF7DE489BBFD3ADD08A78C14F">
    <w:name w:val="1723720DF7DE489BBFD3ADD08A78C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Yoann Dayvid Lutchmeenaraidoo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{CAF844EE-A899-4AA4-AC30-BC8BC19C3EE8}tf16392850_win32.dotx</Template>
  <TotalTime>5</TotalTime>
  <Pages>4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Jabeer Aumeer</dc:creator>
  <cp:keywords/>
  <dc:description/>
  <cp:lastModifiedBy>Yoann Dayvid Lutchmeenaraidoo</cp:lastModifiedBy>
  <cp:revision>2</cp:revision>
  <cp:lastPrinted>2006-08-01T17:47:00Z</cp:lastPrinted>
  <dcterms:created xsi:type="dcterms:W3CDTF">2023-05-20T06:27:00Z</dcterms:created>
  <dcterms:modified xsi:type="dcterms:W3CDTF">2023-05-20T06:27:00Z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