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CE66" w14:textId="5B45FF2A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F59F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A2F752" w14:textId="34222BD4" w:rsidR="00D077E9" w:rsidRDefault="00E46B73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8E6624" wp14:editId="6BD70D32">
                      <wp:extent cx="3528695" cy="1210310"/>
                      <wp:effectExtent l="0" t="0" r="0" b="0"/>
                      <wp:docPr id="149627679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58071" w14:textId="09F7EE4B" w:rsidR="00D077E9" w:rsidRPr="00B32B73" w:rsidRDefault="00B32B7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 w:rsidRPr="00B32B73">
                                    <w:rPr>
                                      <w:color w:val="FFFF00"/>
                                    </w:rPr>
                                    <w:t>PMH_Tp</w:t>
                                  </w:r>
                                  <w:r w:rsidR="00103175">
                                    <w:rPr>
                                      <w:color w:val="FFFF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8E6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" filled="f" stroked="f" strokeweight=".5pt">
                      <v:textbox>
                        <w:txbxContent>
                          <w:p w14:paraId="4A658071" w14:textId="09F7EE4B" w:rsidR="00D077E9" w:rsidRPr="00B32B73" w:rsidRDefault="00B32B73" w:rsidP="00D077E9">
                            <w:pPr>
                              <w:pStyle w:val="Title"/>
                              <w:spacing w:after="0"/>
                              <w:rPr>
                                <w:color w:val="FFFF00"/>
                              </w:rPr>
                            </w:pPr>
                            <w:r w:rsidRPr="00B32B73">
                              <w:rPr>
                                <w:color w:val="FFFF00"/>
                              </w:rPr>
                              <w:t>PMH_Tp</w:t>
                            </w:r>
                            <w:r w:rsidR="00103175"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F6DD95" w14:textId="65CC5818" w:rsidR="00D077E9" w:rsidRDefault="00D077E9" w:rsidP="00D077E9"/>
        </w:tc>
      </w:tr>
      <w:tr w:rsidR="00D077E9" w14:paraId="4973F9E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4B6BD0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30A145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2A328E421AB4B7EAB195F3C6BC04F9E"/>
              </w:placeholder>
              <w15:appearance w15:val="hidden"/>
            </w:sdtPr>
            <w:sdtContent>
              <w:p w14:paraId="01470FFA" w14:textId="7E06B44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81592">
                  <w:rPr>
                    <w:rStyle w:val="SubtitleChar"/>
                    <w:b w:val="0"/>
                    <w:noProof/>
                  </w:rPr>
                  <w:t>May 20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E3CA35E" w14:textId="141B8911" w:rsidR="00D077E9" w:rsidRDefault="00E46B73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004114" wp14:editId="4AA76D5E">
                      <wp:extent cx="1494155" cy="635"/>
                      <wp:effectExtent l="0" t="19050" r="10795" b="18415"/>
                      <wp:docPr id="1855474056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1ED647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" strokecolor="#082a75 [3215]" strokeweight="3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75413C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F88B63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AC24AA9" w14:textId="39F01D40" w:rsidR="00D077E9" w:rsidRDefault="00000000" w:rsidP="00D077E9">
            <w:sdt>
              <w:sdtPr>
                <w:id w:val="-1740469667"/>
                <w:placeholder>
                  <w:docPart w:val="22DAE62D6FED47B7BD1BF6590E8D8540"/>
                </w:placeholder>
                <w15:appearance w15:val="hidden"/>
              </w:sdtPr>
              <w:sdtContent>
                <w:r w:rsidR="00B32B73">
                  <w:t>INFO III</w:t>
                </w:r>
              </w:sdtContent>
            </w:sdt>
          </w:p>
          <w:p w14:paraId="5AB6F0D9" w14:textId="3AC9DA57" w:rsidR="00D077E9" w:rsidRDefault="00381592" w:rsidP="00D077E9">
            <w:r>
              <w:t>Submitted</w:t>
            </w:r>
            <w:r w:rsidR="00D077E9" w:rsidRPr="00B231E5">
              <w:t xml:space="preserve"> by: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723720DF7DE489BBFD3ADD08A78C14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Yoann Dayvid Lutchmeenaraidoo</w:t>
                </w:r>
              </w:sdtContent>
            </w:sdt>
          </w:p>
          <w:p w14:paraId="3742A6E9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4BBCD7D" w14:textId="42FC2E3A" w:rsidR="00D077E9" w:rsidRDefault="00E46B7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001823" wp14:editId="15323A88">
                <wp:simplePos x="0" y="0"/>
                <wp:positionH relativeFrom="column">
                  <wp:posOffset>-746760</wp:posOffset>
                </wp:positionH>
                <wp:positionV relativeFrom="page">
                  <wp:posOffset>7183755</wp:posOffset>
                </wp:positionV>
                <wp:extent cx="7760970" cy="2863850"/>
                <wp:effectExtent l="0" t="0" r="0" b="0"/>
                <wp:wrapNone/>
                <wp:docPr id="13007686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2863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0CCA" id="Rectangle 8" o:spid="_x0000_s1026" style="position:absolute;margin-left:-58.8pt;margin-top:565.65pt;width:611.1pt;height:2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2E389246" wp14:editId="458DCDAF">
            <wp:simplePos x="0" y="0"/>
            <wp:positionH relativeFrom="column">
              <wp:posOffset>4396740</wp:posOffset>
            </wp:positionH>
            <wp:positionV relativeFrom="paragraph">
              <wp:posOffset>7118985</wp:posOffset>
            </wp:positionV>
            <wp:extent cx="2039060" cy="833120"/>
            <wp:effectExtent l="0" t="0" r="0" b="508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60" cy="8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84368" wp14:editId="6252DAD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0" b="0"/>
                <wp:wrapNone/>
                <wp:docPr id="13577988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60333" id="Rectangle 7" o:spid="_x0000_s1026" style="position:absolute;margin-left:-16.15pt;margin-top:70.9pt;width:310.15pt;height:6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696A9E33" w14:textId="77777777" w:rsidR="0087605E" w:rsidRDefault="0087605E" w:rsidP="00DF027C"/>
    <w:p w14:paraId="7C8E160E" w14:textId="77777777" w:rsidR="005424FB" w:rsidRPr="005424FB" w:rsidRDefault="005424FB" w:rsidP="005424FB"/>
    <w:p w14:paraId="4A9E320A" w14:textId="755C4A57" w:rsidR="005424FB" w:rsidRDefault="00103175" w:rsidP="005424FB">
      <w:r>
        <w:t>Screenshots:</w:t>
      </w:r>
    </w:p>
    <w:p w14:paraId="4EC1995D" w14:textId="5BF2CA00" w:rsidR="00103175" w:rsidRPr="005424FB" w:rsidRDefault="00103175" w:rsidP="005424FB">
      <w:r>
        <w:rPr>
          <w:noProof/>
        </w:rPr>
        <w:drawing>
          <wp:inline distT="0" distB="0" distL="0" distR="0" wp14:anchorId="766C0CC6" wp14:editId="44B3FD33">
            <wp:extent cx="6309360" cy="3579495"/>
            <wp:effectExtent l="0" t="0" r="0" b="1905"/>
            <wp:docPr id="404292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2653" name="Picture 404292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C628C" wp14:editId="125CABCB">
            <wp:extent cx="6309360" cy="3211195"/>
            <wp:effectExtent l="0" t="0" r="0" b="8255"/>
            <wp:docPr id="1251611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108" name="Picture 1251611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ADAD0" wp14:editId="4BDC110C">
            <wp:extent cx="6309360" cy="5387975"/>
            <wp:effectExtent l="0" t="0" r="0" b="3175"/>
            <wp:docPr id="1925440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40709" name="Picture 1925440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C4090" wp14:editId="56CAF5E2">
            <wp:extent cx="6309360" cy="5121275"/>
            <wp:effectExtent l="0" t="0" r="0" b="3175"/>
            <wp:docPr id="2029354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4005" name="Picture 20293540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CE0" w14:textId="51C96BF8" w:rsidR="007117DE" w:rsidRDefault="007117DE" w:rsidP="007117DE"/>
    <w:p w14:paraId="08E34932" w14:textId="77777777" w:rsidR="007117DE" w:rsidRDefault="007117DE" w:rsidP="007117DE"/>
    <w:p w14:paraId="31E922EB" w14:textId="77777777" w:rsidR="007117DE" w:rsidRPr="007117DE" w:rsidRDefault="007117DE" w:rsidP="007117DE"/>
    <w:p w14:paraId="7F8E72E5" w14:textId="77777777" w:rsidR="007117DE" w:rsidRDefault="007117DE" w:rsidP="007117DE"/>
    <w:p w14:paraId="5F626E4D" w14:textId="77777777" w:rsidR="007117DE" w:rsidRPr="007117DE" w:rsidRDefault="007117DE" w:rsidP="007117DE"/>
    <w:sectPr w:rsidR="007117DE" w:rsidRPr="007117DE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F746" w14:textId="77777777" w:rsidR="00AA3E03" w:rsidRDefault="00AA3E03">
      <w:r>
        <w:separator/>
      </w:r>
    </w:p>
    <w:p w14:paraId="7118FABD" w14:textId="77777777" w:rsidR="00AA3E03" w:rsidRDefault="00AA3E03"/>
  </w:endnote>
  <w:endnote w:type="continuationSeparator" w:id="0">
    <w:p w14:paraId="5D1DF461" w14:textId="77777777" w:rsidR="00AA3E03" w:rsidRDefault="00AA3E03">
      <w:r>
        <w:continuationSeparator/>
      </w:r>
    </w:p>
    <w:p w14:paraId="61351F47" w14:textId="77777777" w:rsidR="00AA3E03" w:rsidRDefault="00AA3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75F4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6006E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E39A" w14:textId="77777777" w:rsidR="00AA3E03" w:rsidRDefault="00AA3E03">
      <w:r>
        <w:separator/>
      </w:r>
    </w:p>
    <w:p w14:paraId="46FE4B02" w14:textId="77777777" w:rsidR="00AA3E03" w:rsidRDefault="00AA3E03"/>
  </w:footnote>
  <w:footnote w:type="continuationSeparator" w:id="0">
    <w:p w14:paraId="5452C94D" w14:textId="77777777" w:rsidR="00AA3E03" w:rsidRDefault="00AA3E03">
      <w:r>
        <w:continuationSeparator/>
      </w:r>
    </w:p>
    <w:p w14:paraId="070175C7" w14:textId="77777777" w:rsidR="00AA3E03" w:rsidRDefault="00AA3E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FC59F7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C341F2" w14:textId="77777777" w:rsidR="00D077E9" w:rsidRDefault="00D077E9">
          <w:pPr>
            <w:pStyle w:val="Header"/>
          </w:pPr>
        </w:p>
      </w:tc>
    </w:tr>
  </w:tbl>
  <w:p w14:paraId="5B83FED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69C"/>
    <w:multiLevelType w:val="hybridMultilevel"/>
    <w:tmpl w:val="474802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C3B69"/>
    <w:multiLevelType w:val="hybridMultilevel"/>
    <w:tmpl w:val="396EA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44163">
    <w:abstractNumId w:val="1"/>
  </w:num>
  <w:num w:numId="2" w16cid:durableId="36270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3"/>
    <w:rsid w:val="0002482E"/>
    <w:rsid w:val="00050324"/>
    <w:rsid w:val="000A0150"/>
    <w:rsid w:val="000E63C9"/>
    <w:rsid w:val="00103175"/>
    <w:rsid w:val="00130E9D"/>
    <w:rsid w:val="00150A6D"/>
    <w:rsid w:val="00172F23"/>
    <w:rsid w:val="00185B35"/>
    <w:rsid w:val="001C1542"/>
    <w:rsid w:val="001F2BC8"/>
    <w:rsid w:val="001F5F6B"/>
    <w:rsid w:val="00243EBC"/>
    <w:rsid w:val="00246A35"/>
    <w:rsid w:val="00254C74"/>
    <w:rsid w:val="00284348"/>
    <w:rsid w:val="002F51F5"/>
    <w:rsid w:val="00312137"/>
    <w:rsid w:val="00330359"/>
    <w:rsid w:val="0033762F"/>
    <w:rsid w:val="003563BD"/>
    <w:rsid w:val="00366C7E"/>
    <w:rsid w:val="00381592"/>
    <w:rsid w:val="00384EA3"/>
    <w:rsid w:val="003A39A1"/>
    <w:rsid w:val="003B3288"/>
    <w:rsid w:val="003C2191"/>
    <w:rsid w:val="003D3863"/>
    <w:rsid w:val="004110DE"/>
    <w:rsid w:val="0044085A"/>
    <w:rsid w:val="004B21A5"/>
    <w:rsid w:val="005037F0"/>
    <w:rsid w:val="00516A86"/>
    <w:rsid w:val="005275F6"/>
    <w:rsid w:val="005424FB"/>
    <w:rsid w:val="00572102"/>
    <w:rsid w:val="005F1BB0"/>
    <w:rsid w:val="00656C4D"/>
    <w:rsid w:val="006E5716"/>
    <w:rsid w:val="007117DE"/>
    <w:rsid w:val="0071367A"/>
    <w:rsid w:val="007302B3"/>
    <w:rsid w:val="00730733"/>
    <w:rsid w:val="00730E3A"/>
    <w:rsid w:val="00736AAF"/>
    <w:rsid w:val="00765B2A"/>
    <w:rsid w:val="00783A34"/>
    <w:rsid w:val="007C6B52"/>
    <w:rsid w:val="007D16C5"/>
    <w:rsid w:val="00850580"/>
    <w:rsid w:val="00862FE4"/>
    <w:rsid w:val="0086389A"/>
    <w:rsid w:val="00867AE7"/>
    <w:rsid w:val="0087605E"/>
    <w:rsid w:val="008927A1"/>
    <w:rsid w:val="008B1FEE"/>
    <w:rsid w:val="008D28AD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A3E03"/>
    <w:rsid w:val="00AC29F3"/>
    <w:rsid w:val="00B231E5"/>
    <w:rsid w:val="00B32B73"/>
    <w:rsid w:val="00C02B87"/>
    <w:rsid w:val="00C4086D"/>
    <w:rsid w:val="00CA1896"/>
    <w:rsid w:val="00CB5B28"/>
    <w:rsid w:val="00CD591D"/>
    <w:rsid w:val="00CE67C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8CA"/>
    <w:rsid w:val="00E00A32"/>
    <w:rsid w:val="00E22ACD"/>
    <w:rsid w:val="00E46B73"/>
    <w:rsid w:val="00E620B0"/>
    <w:rsid w:val="00E81B40"/>
    <w:rsid w:val="00EF555B"/>
    <w:rsid w:val="00F027BB"/>
    <w:rsid w:val="00F11DCF"/>
    <w:rsid w:val="00F162EA"/>
    <w:rsid w:val="00F20688"/>
    <w:rsid w:val="00F52D27"/>
    <w:rsid w:val="00F83527"/>
    <w:rsid w:val="00FD583F"/>
    <w:rsid w:val="00FD7488"/>
    <w:rsid w:val="00FF16B4"/>
    <w:rsid w:val="00FF7E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BBA1"/>
  <w15:docId w15:val="{87D408D3-509D-471C-8890-67EA6A1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54C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B32B73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rsid w:val="00254C74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7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eer%20Aumeer\AppData\Local\Microsoft\Office\16.0\DTS\en-GB%7bA2D6FA5F-224E-4C65-8A87-DB4FC108BE21%7d\%7bCAF844EE-A899-4AA4-AC30-BC8BC19C3EE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328E421AB4B7EAB195F3C6BC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81FBC-CED9-4FA8-B843-24CCE4682AF8}"/>
      </w:docPartPr>
      <w:docPartBody>
        <w:p w:rsidR="000704B6" w:rsidRDefault="00000000">
          <w:pPr>
            <w:pStyle w:val="82A328E421AB4B7EAB195F3C6BC04F9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2DAE62D6FED47B7BD1BF6590E8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4339-0F2F-41D4-B2F6-BA5B77F849D9}"/>
      </w:docPartPr>
      <w:docPartBody>
        <w:p w:rsidR="000704B6" w:rsidRDefault="00000000">
          <w:pPr>
            <w:pStyle w:val="22DAE62D6FED47B7BD1BF6590E8D8540"/>
          </w:pPr>
          <w:r>
            <w:t>COMPANY NAME</w:t>
          </w:r>
        </w:p>
      </w:docPartBody>
    </w:docPart>
    <w:docPart>
      <w:docPartPr>
        <w:name w:val="1723720DF7DE489BBFD3ADD08A78C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C5A66-FBD1-4D15-BA90-239E26E08DE0}"/>
      </w:docPartPr>
      <w:docPartBody>
        <w:p w:rsidR="000704B6" w:rsidRDefault="00000000">
          <w:pPr>
            <w:pStyle w:val="1723720DF7DE489BBFD3ADD08A78C14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31"/>
    <w:rsid w:val="000704B6"/>
    <w:rsid w:val="006D5D31"/>
    <w:rsid w:val="00741882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</w:rPr>
  </w:style>
  <w:style w:type="paragraph" w:customStyle="1" w:styleId="82A328E421AB4B7EAB195F3C6BC04F9E">
    <w:name w:val="82A328E421AB4B7EAB195F3C6BC04F9E"/>
  </w:style>
  <w:style w:type="paragraph" w:customStyle="1" w:styleId="22DAE62D6FED47B7BD1BF6590E8D8540">
    <w:name w:val="22DAE62D6FED47B7BD1BF6590E8D8540"/>
  </w:style>
  <w:style w:type="paragraph" w:customStyle="1" w:styleId="1723720DF7DE489BBFD3ADD08A78C14F">
    <w:name w:val="1723720DF7DE489BBFD3ADD08A78C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Yoann Dayvid Lutchmeenaraidoo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{CAF844EE-A899-4AA4-AC30-BC8BC19C3EE8}tf16392850_win32.dotx</Template>
  <TotalTime>4</TotalTime>
  <Pages>4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Jabeer Aumeer</dc:creator>
  <cp:keywords/>
  <dc:description/>
  <cp:lastModifiedBy>Yoann Dayvid Lutchmeenaraidoo</cp:lastModifiedBy>
  <cp:revision>2</cp:revision>
  <cp:lastPrinted>2006-08-01T17:47:00Z</cp:lastPrinted>
  <dcterms:created xsi:type="dcterms:W3CDTF">2023-05-20T06:31:00Z</dcterms:created>
  <dcterms:modified xsi:type="dcterms:W3CDTF">2023-05-20T06:31:00Z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