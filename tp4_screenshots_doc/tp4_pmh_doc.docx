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A56E" w14:textId="0FFCB2A9" w:rsidR="00952F7D" w:rsidRPr="00DB193F" w:rsidRDefault="00952F7D" w:rsidP="00A602AF">
      <w:pPr>
        <w:pStyle w:val="GraphicAnchor"/>
        <w:rPr>
          <w:rFonts w:ascii="Abadi" w:hAnsi="Abadi"/>
          <w:noProof/>
          <w:sz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5"/>
        <w:gridCol w:w="4675"/>
      </w:tblGrid>
      <w:tr w:rsidR="00A602AF" w:rsidRPr="00DB193F" w14:paraId="14915245" w14:textId="77777777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14:paraId="0DD6DE70" w14:textId="2ADF3AD2" w:rsidR="00DB193F" w:rsidRPr="00DB193F" w:rsidRDefault="00DB193F" w:rsidP="00A123DD">
            <w:pPr>
              <w:pStyle w:val="Heading1"/>
              <w:rPr>
                <w:rFonts w:ascii="Abadi" w:hAnsi="Abadi"/>
                <w:noProof/>
                <w:sz w:val="24"/>
                <w:szCs w:val="24"/>
                <w:lang w:val="en-GB"/>
              </w:rPr>
            </w:pPr>
            <w:r w:rsidRPr="00DB193F">
              <w:rPr>
                <w:rFonts w:ascii="Abadi" w:hAnsi="Abadi"/>
                <w:noProof/>
                <w:sz w:val="24"/>
                <w:szCs w:val="24"/>
                <w:lang w:val="en-GB" w:bidi="en-GB"/>
              </w:rPr>
              <w:drawing>
                <wp:inline distT="0" distB="0" distL="0" distR="0" wp14:anchorId="50E05DAF" wp14:editId="4A76E2C8">
                  <wp:extent cx="2057400" cy="7848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184" cy="78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B665F" w14:textId="77777777" w:rsidR="00DB193F" w:rsidRPr="00DB193F" w:rsidRDefault="00DB193F" w:rsidP="00A123DD">
            <w:pPr>
              <w:pStyle w:val="Heading1"/>
              <w:rPr>
                <w:rFonts w:ascii="Abadi" w:hAnsi="Abadi"/>
                <w:noProof/>
                <w:sz w:val="24"/>
                <w:szCs w:val="24"/>
                <w:lang w:val="en-GB"/>
              </w:rPr>
            </w:pPr>
          </w:p>
          <w:p w14:paraId="291137AB" w14:textId="34095A0D" w:rsidR="00A602AF" w:rsidRPr="00DB193F" w:rsidRDefault="003456F1" w:rsidP="00A123DD">
            <w:pPr>
              <w:pStyle w:val="Heading1"/>
              <w:rPr>
                <w:rFonts w:ascii="Abadi" w:hAnsi="Abadi"/>
                <w:noProof/>
                <w:sz w:val="24"/>
                <w:szCs w:val="24"/>
                <w:lang w:val="en-GB"/>
              </w:rPr>
            </w:pPr>
            <w:r w:rsidRPr="00DB193F">
              <w:rPr>
                <w:rFonts w:ascii="Abadi" w:hAnsi="Abadi"/>
                <w:noProof/>
                <w:sz w:val="24"/>
                <w:szCs w:val="24"/>
                <w:lang w:val="en-GB"/>
              </w:rPr>
              <w:t>Tp4 PMH</w:t>
            </w:r>
          </w:p>
        </w:tc>
      </w:tr>
      <w:tr w:rsidR="00A602AF" w:rsidRPr="00DB193F" w14:paraId="5821A686" w14:textId="77777777" w:rsidTr="00A07DCE">
        <w:trPr>
          <w:trHeight w:val="8895"/>
        </w:trPr>
        <w:tc>
          <w:tcPr>
            <w:tcW w:w="4675" w:type="dxa"/>
            <w:vAlign w:val="center"/>
          </w:tcPr>
          <w:p w14:paraId="260DEEEB" w14:textId="7E58BC27" w:rsidR="00A602AF" w:rsidRPr="00DB193F" w:rsidRDefault="00A602AF" w:rsidP="00A602AF">
            <w:pPr>
              <w:rPr>
                <w:rFonts w:ascii="Abadi" w:hAnsi="Abadi"/>
                <w:noProof/>
                <w:lang w:val="en-GB"/>
              </w:rPr>
            </w:pPr>
          </w:p>
        </w:tc>
        <w:tc>
          <w:tcPr>
            <w:tcW w:w="4675" w:type="dxa"/>
          </w:tcPr>
          <w:p w14:paraId="7F937CA4" w14:textId="77777777" w:rsidR="00A602AF" w:rsidRPr="00DB193F" w:rsidRDefault="00A602AF">
            <w:pPr>
              <w:rPr>
                <w:rFonts w:ascii="Abadi" w:hAnsi="Abadi"/>
                <w:noProof/>
                <w:lang w:val="en-GB"/>
              </w:rPr>
            </w:pPr>
          </w:p>
        </w:tc>
      </w:tr>
      <w:tr w:rsidR="00A602AF" w:rsidRPr="00DB193F" w14:paraId="02581E43" w14:textId="77777777" w:rsidTr="00A07DCE">
        <w:trPr>
          <w:trHeight w:val="2718"/>
        </w:trPr>
        <w:tc>
          <w:tcPr>
            <w:tcW w:w="4675" w:type="dxa"/>
          </w:tcPr>
          <w:p w14:paraId="1DFE41C4" w14:textId="11266914" w:rsidR="00A602AF" w:rsidRPr="00DB193F" w:rsidRDefault="003456F1" w:rsidP="00A602AF">
            <w:pPr>
              <w:pStyle w:val="Heading2"/>
              <w:rPr>
                <w:rFonts w:ascii="Abadi" w:hAnsi="Abadi"/>
                <w:noProof/>
                <w:sz w:val="24"/>
                <w:szCs w:val="24"/>
                <w:lang w:val="en-GB"/>
              </w:rPr>
            </w:pPr>
            <w:r w:rsidRPr="00DB193F">
              <w:rPr>
                <w:rFonts w:ascii="Abadi" w:hAnsi="Abadi"/>
                <w:noProof/>
                <w:sz w:val="24"/>
                <w:szCs w:val="24"/>
                <w:lang w:val="en-GB"/>
              </w:rPr>
              <w:t>INFO III</w:t>
            </w:r>
          </w:p>
          <w:p w14:paraId="3E2DC2F0" w14:textId="3A240B54" w:rsidR="00A602AF" w:rsidRPr="00DB193F" w:rsidRDefault="003456F1" w:rsidP="00A602AF">
            <w:pPr>
              <w:pStyle w:val="Heading2"/>
              <w:rPr>
                <w:rFonts w:ascii="Abadi" w:hAnsi="Abadi"/>
                <w:noProof/>
                <w:sz w:val="24"/>
                <w:szCs w:val="24"/>
                <w:lang w:val="en-GB"/>
              </w:rPr>
            </w:pPr>
            <w:r w:rsidRPr="00DB193F">
              <w:rPr>
                <w:rFonts w:ascii="Abadi" w:hAnsi="Abadi"/>
                <w:noProof/>
                <w:sz w:val="24"/>
                <w:szCs w:val="24"/>
                <w:lang w:val="en-GB"/>
              </w:rPr>
              <w:t>07/05/2023</w:t>
            </w:r>
          </w:p>
          <w:p w14:paraId="7C9C36A5" w14:textId="41869EC5" w:rsidR="00A602AF" w:rsidRPr="00DB193F" w:rsidRDefault="00DB193F" w:rsidP="00A123DD">
            <w:pPr>
              <w:pStyle w:val="Heading2"/>
              <w:rPr>
                <w:rFonts w:ascii="Abadi" w:hAnsi="Abadi"/>
                <w:noProof/>
                <w:sz w:val="24"/>
                <w:szCs w:val="24"/>
                <w:lang w:val="en-GB"/>
              </w:rPr>
            </w:pPr>
            <w:r w:rsidRPr="00DB193F">
              <w:rPr>
                <w:rFonts w:ascii="Abadi" w:hAnsi="Abadi"/>
                <w:noProof/>
                <w:sz w:val="24"/>
                <w:szCs w:val="24"/>
                <w:lang w:val="en-GB"/>
              </w:rPr>
              <w:t>Yoann Dayvid Lutchmeenaraidoo</w:t>
            </w:r>
          </w:p>
        </w:tc>
        <w:tc>
          <w:tcPr>
            <w:tcW w:w="4675" w:type="dxa"/>
          </w:tcPr>
          <w:p w14:paraId="0FE94065" w14:textId="77777777" w:rsidR="00A602AF" w:rsidRPr="00DB193F" w:rsidRDefault="00A602AF">
            <w:pPr>
              <w:rPr>
                <w:rFonts w:ascii="Abadi" w:hAnsi="Abadi"/>
                <w:noProof/>
                <w:lang w:val="en-GB"/>
              </w:rPr>
            </w:pPr>
          </w:p>
        </w:tc>
      </w:tr>
    </w:tbl>
    <w:p w14:paraId="098DB354" w14:textId="77777777" w:rsidR="00A602AF" w:rsidRPr="00DB193F" w:rsidRDefault="00A602AF">
      <w:pPr>
        <w:rPr>
          <w:rFonts w:ascii="Abadi" w:hAnsi="Abadi"/>
          <w:noProof/>
          <w:lang w:val="en-GB"/>
        </w:rPr>
      </w:pPr>
    </w:p>
    <w:p w14:paraId="1C255FD5" w14:textId="77777777" w:rsidR="009B2968" w:rsidRPr="00DB193F" w:rsidRDefault="009B2968">
      <w:pPr>
        <w:rPr>
          <w:rFonts w:ascii="Abadi" w:hAnsi="Abadi"/>
          <w:noProof/>
          <w:lang w:val="en-GB"/>
        </w:rPr>
      </w:pPr>
    </w:p>
    <w:p w14:paraId="2DC5AC6C" w14:textId="77777777" w:rsidR="009B2968" w:rsidRPr="00DB193F" w:rsidRDefault="009B2968">
      <w:pPr>
        <w:rPr>
          <w:rFonts w:ascii="Abadi" w:hAnsi="Abadi"/>
          <w:noProof/>
          <w:lang w:val="en-GB"/>
        </w:rPr>
      </w:pPr>
    </w:p>
    <w:p w14:paraId="13748141" w14:textId="77777777" w:rsidR="00211CE6" w:rsidRPr="00DB193F" w:rsidRDefault="00211CE6" w:rsidP="00211CE6">
      <w:pPr>
        <w:pStyle w:val="GraphicAnchor"/>
        <w:rPr>
          <w:rFonts w:ascii="Abadi" w:hAnsi="Abadi"/>
          <w:noProof/>
          <w:sz w:val="24"/>
          <w:lang w:val="en-GB"/>
        </w:rPr>
      </w:pPr>
    </w:p>
    <w:p w14:paraId="778F622B" w14:textId="77777777" w:rsidR="00CE7F24" w:rsidRPr="00DB193F" w:rsidRDefault="00CE7F24" w:rsidP="00211CE6">
      <w:pPr>
        <w:pStyle w:val="GraphicAnchor"/>
        <w:rPr>
          <w:rFonts w:ascii="Abadi" w:hAnsi="Abadi"/>
          <w:noProof/>
          <w:sz w:val="24"/>
          <w:lang w:val="en-GB"/>
        </w:rPr>
      </w:pPr>
    </w:p>
    <w:p w14:paraId="52B5F75E" w14:textId="77777777" w:rsidR="00CE7F24" w:rsidRPr="00DB193F" w:rsidRDefault="00CE7F24" w:rsidP="00211CE6">
      <w:pPr>
        <w:pStyle w:val="GraphicAnchor"/>
        <w:rPr>
          <w:rFonts w:ascii="Abadi" w:hAnsi="Abadi"/>
          <w:noProof/>
          <w:sz w:val="24"/>
          <w:lang w:val="en-GB"/>
        </w:rPr>
      </w:pPr>
    </w:p>
    <w:p w14:paraId="6451297D" w14:textId="77777777" w:rsidR="00211CE6" w:rsidRPr="00DB193F" w:rsidRDefault="00211CE6">
      <w:pPr>
        <w:rPr>
          <w:rFonts w:ascii="Abadi" w:hAnsi="Abadi"/>
          <w:noProof/>
          <w:lang w:val="en-GB"/>
        </w:rPr>
      </w:pPr>
    </w:p>
    <w:p w14:paraId="7B53F279" w14:textId="2B057C34" w:rsidR="000359D1" w:rsidRPr="00DB193F" w:rsidRDefault="003456F1" w:rsidP="003456F1">
      <w:pPr>
        <w:pStyle w:val="Heading5"/>
        <w:rPr>
          <w:rFonts w:ascii="Abadi" w:hAnsi="Abadi"/>
          <w:noProof/>
          <w:sz w:val="24"/>
          <w:szCs w:val="24"/>
          <w:lang w:val="en-GB"/>
        </w:rPr>
      </w:pPr>
      <w:r w:rsidRPr="00DB193F">
        <w:rPr>
          <w:rFonts w:ascii="Abadi" w:hAnsi="Abadi"/>
          <w:noProof/>
          <w:sz w:val="24"/>
          <w:szCs w:val="24"/>
          <w:lang w:val="en-GB"/>
        </w:rPr>
        <w:t>Task 1:</w:t>
      </w:r>
    </w:p>
    <w:p w14:paraId="5506BF37" w14:textId="3D2A5632" w:rsidR="003456F1" w:rsidRPr="00DB193F" w:rsidRDefault="003456F1" w:rsidP="003456F1">
      <w:pPr>
        <w:rPr>
          <w:rFonts w:ascii="Abadi" w:hAnsi="Abadi"/>
          <w:lang w:val="en-GB"/>
        </w:rPr>
      </w:pPr>
      <w:r w:rsidRPr="00DB193F">
        <w:rPr>
          <w:rFonts w:ascii="Abadi" w:hAnsi="Abadi"/>
          <w:lang w:val="en-GB"/>
        </w:rPr>
        <w:t>Using the lab tutorials implement the CRUD operations:</w:t>
      </w:r>
    </w:p>
    <w:p w14:paraId="68FFED3D" w14:textId="77777777" w:rsidR="003456F1" w:rsidRPr="00DB193F" w:rsidRDefault="003456F1" w:rsidP="003456F1">
      <w:pPr>
        <w:rPr>
          <w:rFonts w:ascii="Abadi" w:hAnsi="Abadi"/>
          <w:lang w:val="en-GB"/>
        </w:rPr>
      </w:pPr>
    </w:p>
    <w:p w14:paraId="6F963F68" w14:textId="353A6155" w:rsidR="003456F1" w:rsidRPr="00DB193F" w:rsidRDefault="00605CE4" w:rsidP="003456F1">
      <w:pPr>
        <w:rPr>
          <w:rFonts w:ascii="Abadi" w:hAnsi="Abadi"/>
          <w:lang w:val="en-GB"/>
        </w:rPr>
      </w:pPr>
      <w:r w:rsidRPr="00DB193F">
        <w:rPr>
          <w:rFonts w:ascii="Abadi" w:hAnsi="Abadi"/>
          <w:lang w:val="en-GB"/>
        </w:rPr>
        <w:t>So,</w:t>
      </w:r>
      <w:r w:rsidR="003456F1" w:rsidRPr="00DB193F">
        <w:rPr>
          <w:rFonts w:ascii="Abadi" w:hAnsi="Abadi"/>
          <w:lang w:val="en-GB"/>
        </w:rPr>
        <w:t xml:space="preserve"> to </w:t>
      </w:r>
      <w:r w:rsidRPr="00DB193F">
        <w:rPr>
          <w:rFonts w:ascii="Abadi" w:hAnsi="Abadi"/>
          <w:lang w:val="en-GB"/>
        </w:rPr>
        <w:t>review the SQLITE tutorials we must first add all the dependencies:</w:t>
      </w:r>
    </w:p>
    <w:p w14:paraId="16E3CF8D" w14:textId="7A470578" w:rsidR="00605CE4" w:rsidRPr="00DB193F" w:rsidRDefault="00605CE4" w:rsidP="003456F1">
      <w:pPr>
        <w:rPr>
          <w:rFonts w:ascii="Abadi" w:hAnsi="Abadi"/>
          <w:shd w:val="clear" w:color="auto" w:fill="FFFFFF"/>
        </w:rPr>
      </w:pPr>
      <w:r w:rsidRPr="00DB193F">
        <w:rPr>
          <w:rFonts w:ascii="Abadi" w:hAnsi="Abadi"/>
          <w:lang w:val="en-GB"/>
        </w:rPr>
        <w:t xml:space="preserve">   </w:t>
      </w:r>
      <w:r w:rsidRPr="00DB193F">
        <w:rPr>
          <w:rStyle w:val="sw"/>
          <w:rFonts w:ascii="Abadi" w:hAnsi="Abadi"/>
        </w:rPr>
        <w:t>To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work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with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SQLite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databases,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import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the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SQL lite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and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path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packages.</w:t>
      </w:r>
      <w:r w:rsidRPr="00DB193F">
        <w:rPr>
          <w:rFonts w:ascii="Abadi" w:hAnsi="Abadi"/>
        </w:rPr>
        <w:br/>
        <w:t xml:space="preserve">   </w:t>
      </w:r>
      <w:r w:rsidRPr="00DB193F">
        <w:rPr>
          <w:rStyle w:val="sw"/>
          <w:rFonts w:ascii="Abadi" w:hAnsi="Abadi"/>
        </w:rPr>
        <w:t>The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sqlite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package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provides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classes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and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functions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for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interacting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with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SQLite</w:t>
      </w:r>
      <w:r w:rsidRPr="00DB193F">
        <w:rPr>
          <w:rFonts w:ascii="Abadi" w:hAnsi="Abadi"/>
          <w:shd w:val="clear" w:color="auto" w:fill="FFFFFF"/>
        </w:rPr>
        <w:t xml:space="preserve">     </w:t>
      </w:r>
      <w:r w:rsidRPr="00DB193F">
        <w:rPr>
          <w:rStyle w:val="sw"/>
          <w:rFonts w:ascii="Abadi" w:hAnsi="Abadi"/>
        </w:rPr>
        <w:t>databases.</w:t>
      </w:r>
      <w:r w:rsidRPr="00DB193F">
        <w:rPr>
          <w:rFonts w:ascii="Abadi" w:hAnsi="Abadi"/>
        </w:rPr>
        <w:br/>
      </w:r>
      <w:r w:rsidRPr="00DB193F">
        <w:rPr>
          <w:rStyle w:val="sw"/>
          <w:rFonts w:ascii="Abadi" w:hAnsi="Abadi"/>
        </w:rPr>
        <w:t xml:space="preserve">    </w:t>
      </w:r>
      <w:r w:rsidRPr="00DB193F">
        <w:rPr>
          <w:rFonts w:ascii="Abadi" w:hAnsi="Abadi"/>
          <w:shd w:val="clear" w:color="auto" w:fill="FFFFFF"/>
        </w:rPr>
        <w:t> </w:t>
      </w:r>
      <w:r w:rsidRPr="00DB193F">
        <w:rPr>
          <w:rStyle w:val="sw"/>
          <w:rFonts w:ascii="Abadi" w:hAnsi="Abadi"/>
        </w:rPr>
        <w:t>Also,</w:t>
      </w:r>
      <w:r w:rsidRPr="00DB193F">
        <w:rPr>
          <w:rFonts w:ascii="Abadi" w:hAnsi="Abadi"/>
          <w:shd w:val="clear" w:color="auto" w:fill="FFFFFF"/>
        </w:rPr>
        <w:t xml:space="preserve"> </w:t>
      </w:r>
      <w:r w:rsidR="00DB193F" w:rsidRPr="00DB193F">
        <w:rPr>
          <w:rStyle w:val="sw"/>
          <w:rFonts w:ascii="Abadi" w:hAnsi="Abadi"/>
        </w:rPr>
        <w:t>we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need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to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import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the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package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in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the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file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you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work</w:t>
      </w:r>
      <w:r w:rsidRPr="00DB193F">
        <w:rPr>
          <w:rFonts w:ascii="Abadi" w:hAnsi="Abadi"/>
          <w:shd w:val="clear" w:color="auto" w:fill="FFFFFF"/>
        </w:rPr>
        <w:t xml:space="preserve"> </w:t>
      </w:r>
      <w:r w:rsidRPr="00DB193F">
        <w:rPr>
          <w:rStyle w:val="sw"/>
          <w:rFonts w:ascii="Abadi" w:hAnsi="Abadi"/>
        </w:rPr>
        <w:t>with.</w:t>
      </w:r>
    </w:p>
    <w:p w14:paraId="0AD335E5" w14:textId="77777777" w:rsidR="00061D88" w:rsidRPr="00DB193F" w:rsidRDefault="00061D88" w:rsidP="003456F1">
      <w:pPr>
        <w:rPr>
          <w:rFonts w:ascii="Abadi" w:hAnsi="Abadi"/>
        </w:rPr>
      </w:pPr>
    </w:p>
    <w:p w14:paraId="09091B20" w14:textId="129AE07B" w:rsidR="00061D88" w:rsidRPr="00DB193F" w:rsidRDefault="00061D88" w:rsidP="003456F1">
      <w:pPr>
        <w:rPr>
          <w:rFonts w:ascii="Abadi" w:hAnsi="Abadi"/>
        </w:rPr>
      </w:pPr>
      <w:r w:rsidRPr="00DB193F">
        <w:rPr>
          <w:rFonts w:ascii="Abadi" w:hAnsi="Abadi"/>
        </w:rPr>
        <w:t>Define the Dog the data model</w:t>
      </w:r>
    </w:p>
    <w:p w14:paraId="5F365129" w14:textId="77777777" w:rsidR="00061D88" w:rsidRPr="00DB193F" w:rsidRDefault="00061D88" w:rsidP="003456F1">
      <w:pPr>
        <w:rPr>
          <w:rFonts w:ascii="Abadi" w:hAnsi="Abadi"/>
        </w:rPr>
      </w:pPr>
    </w:p>
    <w:p w14:paraId="0D07DF0B" w14:textId="118C700F" w:rsidR="00061D88" w:rsidRPr="00DB193F" w:rsidRDefault="00061D88" w:rsidP="003456F1">
      <w:pPr>
        <w:rPr>
          <w:rFonts w:ascii="Abadi" w:hAnsi="Abadi"/>
        </w:rPr>
      </w:pPr>
      <w:r w:rsidRPr="00DB193F">
        <w:rPr>
          <w:rFonts w:ascii="Abadi" w:hAnsi="Abadi"/>
        </w:rPr>
        <w:t>Open the database:</w:t>
      </w:r>
    </w:p>
    <w:p w14:paraId="7A41736E" w14:textId="69259A4C" w:rsidR="00061D88" w:rsidRPr="00DB193F" w:rsidRDefault="00061D88" w:rsidP="00061D88">
      <w:pPr>
        <w:rPr>
          <w:rFonts w:ascii="Abadi" w:hAnsi="Abadi"/>
        </w:rPr>
      </w:pPr>
      <w:r w:rsidRPr="00DB193F">
        <w:rPr>
          <w:rFonts w:ascii="Abadi" w:hAnsi="Abadi"/>
        </w:rPr>
        <w:t>In order to read from or write to the database, it is necessary to establish a connection to it first.</w:t>
      </w:r>
    </w:p>
    <w:p w14:paraId="70297E40" w14:textId="3E2C61FE" w:rsidR="00061D88" w:rsidRPr="00DB193F" w:rsidRDefault="00061D88" w:rsidP="003456F1">
      <w:pPr>
        <w:rPr>
          <w:rFonts w:ascii="Abadi" w:hAnsi="Abadi"/>
        </w:rPr>
      </w:pPr>
      <w:r w:rsidRPr="00DB193F">
        <w:rPr>
          <w:rFonts w:ascii="Abadi" w:hAnsi="Abadi"/>
        </w:rPr>
        <w:t xml:space="preserve">Create the </w:t>
      </w:r>
      <w:proofErr w:type="gramStart"/>
      <w:r w:rsidRPr="00DB193F">
        <w:rPr>
          <w:rFonts w:ascii="Abadi" w:hAnsi="Abadi"/>
        </w:rPr>
        <w:t>dogs</w:t>
      </w:r>
      <w:proofErr w:type="gramEnd"/>
      <w:r w:rsidRPr="00DB193F">
        <w:rPr>
          <w:rFonts w:ascii="Abadi" w:hAnsi="Abadi"/>
        </w:rPr>
        <w:t xml:space="preserve"> table:</w:t>
      </w:r>
    </w:p>
    <w:p w14:paraId="140A549A" w14:textId="77777777" w:rsidR="00061D88" w:rsidRPr="00DB193F" w:rsidRDefault="00061D88" w:rsidP="003456F1">
      <w:pPr>
        <w:rPr>
          <w:rFonts w:ascii="Abadi" w:hAnsi="Abadi"/>
        </w:rPr>
      </w:pPr>
    </w:p>
    <w:p w14:paraId="51B47E27" w14:textId="11339C98" w:rsidR="00061D88" w:rsidRPr="00DB193F" w:rsidRDefault="00061D88" w:rsidP="003456F1">
      <w:pPr>
        <w:rPr>
          <w:rFonts w:ascii="Abadi" w:hAnsi="Abadi"/>
        </w:rPr>
      </w:pPr>
      <w:r w:rsidRPr="00DB193F">
        <w:rPr>
          <w:rFonts w:ascii="Abadi" w:hAnsi="Abadi"/>
        </w:rPr>
        <w:t>Retrieve the lists of dogs:</w:t>
      </w:r>
    </w:p>
    <w:p w14:paraId="5B571791" w14:textId="77777777" w:rsidR="00061D88" w:rsidRPr="00DB193F" w:rsidRDefault="00061D88" w:rsidP="00061D88">
      <w:pPr>
        <w:rPr>
          <w:rFonts w:ascii="Abadi" w:hAnsi="Abadi"/>
        </w:rPr>
      </w:pPr>
      <w:r w:rsidRPr="00DB193F">
        <w:rPr>
          <w:rFonts w:ascii="Abadi" w:hAnsi="Abadi"/>
        </w:rPr>
        <w:t>To retrieve the list of dogs, we must perform the following two steps:</w:t>
      </w:r>
    </w:p>
    <w:p w14:paraId="37300C83" w14:textId="77777777" w:rsidR="00061D88" w:rsidRPr="00DB193F" w:rsidRDefault="00061D88" w:rsidP="00061D88">
      <w:pPr>
        <w:rPr>
          <w:rFonts w:ascii="Abadi" w:hAnsi="Abadi"/>
        </w:rPr>
      </w:pPr>
    </w:p>
    <w:p w14:paraId="495CDA93" w14:textId="77777777" w:rsidR="00061D88" w:rsidRPr="00DB193F" w:rsidRDefault="00061D88" w:rsidP="00061D88">
      <w:pPr>
        <w:rPr>
          <w:rFonts w:ascii="Abadi" w:hAnsi="Abadi"/>
        </w:rPr>
      </w:pPr>
      <w:r w:rsidRPr="00DB193F">
        <w:rPr>
          <w:rFonts w:ascii="Abadi" w:hAnsi="Abadi"/>
        </w:rPr>
        <w:t>Execute a query against the dogs table, which will return a List&lt;Map&gt; containing the requested data.</w:t>
      </w:r>
    </w:p>
    <w:p w14:paraId="0A3A2334" w14:textId="77777777" w:rsidR="00061D88" w:rsidRPr="00DB193F" w:rsidRDefault="00061D88" w:rsidP="00061D88">
      <w:pPr>
        <w:rPr>
          <w:rFonts w:ascii="Abadi" w:hAnsi="Abadi"/>
        </w:rPr>
      </w:pPr>
    </w:p>
    <w:p w14:paraId="736547A5" w14:textId="77777777" w:rsidR="00061D88" w:rsidRPr="00DB193F" w:rsidRDefault="00061D88" w:rsidP="00061D88">
      <w:pPr>
        <w:rPr>
          <w:rFonts w:ascii="Abadi" w:hAnsi="Abadi"/>
        </w:rPr>
      </w:pPr>
      <w:r w:rsidRPr="00DB193F">
        <w:rPr>
          <w:rFonts w:ascii="Abadi" w:hAnsi="Abadi"/>
        </w:rPr>
        <w:t>Convert the List&lt;Map&gt; into a List&lt;Dog&gt; for easy manipulation and access to the data.</w:t>
      </w:r>
    </w:p>
    <w:p w14:paraId="0F7A8945" w14:textId="77777777" w:rsidR="00061D88" w:rsidRPr="00DB193F" w:rsidRDefault="00061D88" w:rsidP="00061D88">
      <w:pPr>
        <w:rPr>
          <w:rFonts w:ascii="Abadi" w:hAnsi="Abadi"/>
        </w:rPr>
      </w:pPr>
    </w:p>
    <w:p w14:paraId="6AF0C726" w14:textId="4F1E3292" w:rsidR="00061D88" w:rsidRPr="00DB193F" w:rsidRDefault="00061D88" w:rsidP="00061D88">
      <w:pPr>
        <w:rPr>
          <w:rFonts w:ascii="Abadi" w:hAnsi="Abadi"/>
        </w:rPr>
      </w:pPr>
    </w:p>
    <w:p w14:paraId="3214E7A7" w14:textId="77777777" w:rsidR="00061D88" w:rsidRPr="00DB193F" w:rsidRDefault="00061D88" w:rsidP="00061D88">
      <w:pPr>
        <w:rPr>
          <w:rFonts w:ascii="Abadi" w:hAnsi="Abadi"/>
        </w:rPr>
      </w:pPr>
    </w:p>
    <w:p w14:paraId="23B2D065" w14:textId="5785AC35" w:rsidR="00061D88" w:rsidRPr="00DB193F" w:rsidRDefault="00061D88" w:rsidP="00061D88">
      <w:pPr>
        <w:rPr>
          <w:rFonts w:ascii="Abadi" w:hAnsi="Abadi"/>
        </w:rPr>
      </w:pPr>
    </w:p>
    <w:p w14:paraId="11F98F7C" w14:textId="5486EED8" w:rsidR="00061D88" w:rsidRPr="00DB193F" w:rsidRDefault="00061D88" w:rsidP="00061D88">
      <w:pPr>
        <w:rPr>
          <w:rFonts w:ascii="Abadi" w:hAnsi="Abadi"/>
        </w:rPr>
      </w:pPr>
    </w:p>
    <w:p w14:paraId="6DA992B9" w14:textId="77777777" w:rsidR="00061D88" w:rsidRPr="00DB193F" w:rsidRDefault="00061D88" w:rsidP="00061D88">
      <w:pPr>
        <w:rPr>
          <w:rFonts w:ascii="Abadi" w:hAnsi="Abadi"/>
        </w:rPr>
      </w:pPr>
    </w:p>
    <w:p w14:paraId="09285530" w14:textId="5F446576" w:rsidR="00061D88" w:rsidRPr="00DB193F" w:rsidRDefault="00061D88" w:rsidP="00061D88">
      <w:pPr>
        <w:pStyle w:val="Heading5"/>
        <w:rPr>
          <w:rFonts w:ascii="Abadi" w:hAnsi="Abadi"/>
          <w:sz w:val="24"/>
          <w:szCs w:val="24"/>
        </w:rPr>
      </w:pPr>
      <w:r w:rsidRPr="00DB193F">
        <w:rPr>
          <w:rFonts w:ascii="Abadi" w:hAnsi="Abadi"/>
          <w:sz w:val="24"/>
          <w:szCs w:val="24"/>
        </w:rPr>
        <w:t>Task 2:</w:t>
      </w:r>
    </w:p>
    <w:p w14:paraId="365F5BAA" w14:textId="77777777" w:rsidR="00061D88" w:rsidRPr="00DB193F" w:rsidRDefault="00061D88" w:rsidP="00061D88">
      <w:pPr>
        <w:rPr>
          <w:rFonts w:ascii="Abadi" w:hAnsi="Abadi"/>
          <w:b/>
          <w:bCs/>
          <w:color w:val="002060"/>
        </w:rPr>
      </w:pPr>
      <w:r w:rsidRPr="00DB193F">
        <w:rPr>
          <w:rFonts w:ascii="Abadi" w:hAnsi="Abadi"/>
          <w:b/>
          <w:bCs/>
          <w:color w:val="002060"/>
        </w:rPr>
        <w:t>Create a Flutter APP to implement the CRUD operations through an interface</w:t>
      </w:r>
    </w:p>
    <w:p w14:paraId="16F770E7" w14:textId="77777777" w:rsidR="00061D88" w:rsidRPr="00DB193F" w:rsidRDefault="00061D88" w:rsidP="00061D88">
      <w:pPr>
        <w:rPr>
          <w:rFonts w:ascii="Abadi" w:hAnsi="Abadi"/>
          <w:b/>
          <w:bCs/>
          <w:color w:val="002060"/>
        </w:rPr>
      </w:pPr>
    </w:p>
    <w:p w14:paraId="64431B02" w14:textId="77777777" w:rsidR="00061D88" w:rsidRPr="00DB193F" w:rsidRDefault="00061D88" w:rsidP="00061D88">
      <w:pPr>
        <w:rPr>
          <w:rFonts w:ascii="Abadi" w:hAnsi="Abadi"/>
          <w:color w:val="002060"/>
        </w:rPr>
      </w:pPr>
    </w:p>
    <w:p w14:paraId="55BEA8B6" w14:textId="77777777" w:rsidR="00061D88" w:rsidRPr="00DB193F" w:rsidRDefault="00061D88" w:rsidP="00061D88">
      <w:pPr>
        <w:rPr>
          <w:rFonts w:ascii="Abadi" w:hAnsi="Abadi"/>
          <w:color w:val="002060"/>
        </w:rPr>
      </w:pPr>
    </w:p>
    <w:p w14:paraId="2DE63DC0" w14:textId="77777777" w:rsidR="00061D88" w:rsidRPr="00DB193F" w:rsidRDefault="00061D88" w:rsidP="00061D88">
      <w:pPr>
        <w:rPr>
          <w:rFonts w:ascii="Abadi" w:hAnsi="Abadi"/>
          <w:color w:val="002060"/>
        </w:rPr>
      </w:pPr>
      <w:r w:rsidRPr="00DB193F">
        <w:rPr>
          <w:rFonts w:ascii="Abadi" w:hAnsi="Abadi"/>
          <w:color w:val="002060"/>
        </w:rPr>
        <w:t>To run this app, we must first follow these steps:</w:t>
      </w:r>
    </w:p>
    <w:p w14:paraId="74DBB10F" w14:textId="77777777" w:rsidR="00061D88" w:rsidRPr="00DB193F" w:rsidRDefault="00061D88" w:rsidP="00061D88">
      <w:pPr>
        <w:rPr>
          <w:rFonts w:ascii="Abadi" w:hAnsi="Abadi"/>
          <w:color w:val="002060"/>
        </w:rPr>
      </w:pPr>
    </w:p>
    <w:p w14:paraId="2B248323" w14:textId="77777777" w:rsidR="00061D88" w:rsidRPr="00DB193F" w:rsidRDefault="00061D88" w:rsidP="00061D88">
      <w:pPr>
        <w:rPr>
          <w:rFonts w:ascii="Abadi" w:hAnsi="Abadi"/>
          <w:color w:val="002060"/>
        </w:rPr>
      </w:pPr>
      <w:r w:rsidRPr="00DB193F">
        <w:rPr>
          <w:rFonts w:ascii="Abadi" w:hAnsi="Abadi"/>
          <w:color w:val="002060"/>
        </w:rPr>
        <w:t>Add the required dependencies to the pubspec.yaml file.</w:t>
      </w:r>
    </w:p>
    <w:p w14:paraId="1EB5D171" w14:textId="2CB54CFC" w:rsidR="00061D88" w:rsidRPr="00DB193F" w:rsidRDefault="00061D88" w:rsidP="00061D88">
      <w:pPr>
        <w:rPr>
          <w:rFonts w:ascii="Abadi" w:hAnsi="Abadi"/>
          <w:color w:val="002060"/>
        </w:rPr>
      </w:pPr>
      <w:r w:rsidRPr="00DB193F">
        <w:rPr>
          <w:rFonts w:ascii="Abadi" w:hAnsi="Abadi"/>
          <w:color w:val="002060"/>
        </w:rPr>
        <w:t>The sqlite package must be added, as it allows for interaction with SQLite databases in Flutter. The path_provider package must also be included to access the directory where the database file will be stored.</w:t>
      </w:r>
    </w:p>
    <w:p w14:paraId="26828BBA" w14:textId="53C359A9" w:rsidR="00061D88" w:rsidRPr="00DB193F" w:rsidRDefault="00061D88" w:rsidP="00061D88">
      <w:pPr>
        <w:pStyle w:val="Heading5"/>
        <w:rPr>
          <w:rFonts w:ascii="Abadi" w:hAnsi="Abadi"/>
          <w:sz w:val="24"/>
          <w:szCs w:val="24"/>
        </w:rPr>
      </w:pPr>
      <w:r w:rsidRPr="00DB193F">
        <w:rPr>
          <w:rFonts w:ascii="Abadi" w:hAnsi="Abadi"/>
          <w:sz w:val="24"/>
          <w:szCs w:val="24"/>
        </w:rPr>
        <w:t>Task 3:</w:t>
      </w:r>
    </w:p>
    <w:p w14:paraId="45F48E13" w14:textId="0B753F1B" w:rsidR="008B3A22" w:rsidRPr="00DB193F" w:rsidRDefault="00061D88" w:rsidP="00061D88">
      <w:pPr>
        <w:rPr>
          <w:rFonts w:ascii="Abadi" w:hAnsi="Abadi"/>
        </w:rPr>
      </w:pPr>
      <w:r w:rsidRPr="00DB193F">
        <w:rPr>
          <w:rFonts w:ascii="Abadi" w:hAnsi="Abadi"/>
        </w:rPr>
        <w:t xml:space="preserve">Create an </w:t>
      </w:r>
      <w:r w:rsidR="008B3A22" w:rsidRPr="00DB193F">
        <w:rPr>
          <w:rFonts w:ascii="Abadi" w:hAnsi="Abadi"/>
        </w:rPr>
        <w:t>authentication</w:t>
      </w:r>
      <w:r w:rsidRPr="00DB193F">
        <w:rPr>
          <w:rFonts w:ascii="Abadi" w:hAnsi="Abadi"/>
        </w:rPr>
        <w:t xml:space="preserve"> App</w:t>
      </w:r>
      <w:r w:rsidR="008B3A22" w:rsidRPr="00DB193F">
        <w:rPr>
          <w:rFonts w:ascii="Abadi" w:hAnsi="Abadi"/>
        </w:rPr>
        <w:t>:</w:t>
      </w:r>
    </w:p>
    <w:p w14:paraId="20790403" w14:textId="77777777" w:rsidR="008B3A22" w:rsidRPr="00DB193F" w:rsidRDefault="008B3A22" w:rsidP="00061D88">
      <w:pPr>
        <w:rPr>
          <w:rFonts w:ascii="Abadi" w:hAnsi="Abadi"/>
        </w:rPr>
      </w:pPr>
    </w:p>
    <w:p w14:paraId="39739116" w14:textId="180BE906" w:rsidR="008B3A22" w:rsidRPr="00DB193F" w:rsidRDefault="008B3A22" w:rsidP="00061D88">
      <w:pPr>
        <w:rPr>
          <w:rFonts w:ascii="Abadi" w:hAnsi="Abadi"/>
        </w:rPr>
      </w:pPr>
      <w:r w:rsidRPr="00DB193F">
        <w:rPr>
          <w:rFonts w:ascii="Abadi" w:hAnsi="Abadi"/>
        </w:rPr>
        <w:t>This app was developed by using multiple functions learnt during our course.</w:t>
      </w:r>
    </w:p>
    <w:p w14:paraId="760931C3" w14:textId="6ECE8E0B" w:rsidR="008B3A22" w:rsidRPr="00DB193F" w:rsidRDefault="008B3A22" w:rsidP="00061D88">
      <w:pPr>
        <w:rPr>
          <w:rFonts w:ascii="Abadi" w:hAnsi="Abadi"/>
        </w:rPr>
      </w:pPr>
      <w:r w:rsidRPr="00DB193F">
        <w:rPr>
          <w:rFonts w:ascii="Abadi" w:hAnsi="Abadi"/>
        </w:rPr>
        <w:t>Using multiple widgets and test box and styling the UI was built.</w:t>
      </w:r>
    </w:p>
    <w:p w14:paraId="0D6A3E24" w14:textId="77777777" w:rsidR="008B3A22" w:rsidRPr="00DB193F" w:rsidRDefault="008B3A22" w:rsidP="00061D88">
      <w:pPr>
        <w:rPr>
          <w:rFonts w:ascii="Abadi" w:hAnsi="Abadi"/>
        </w:rPr>
      </w:pPr>
    </w:p>
    <w:p w14:paraId="58EBB0F9" w14:textId="51F4D529" w:rsidR="008B3A22" w:rsidRPr="00DB193F" w:rsidRDefault="008B3A22" w:rsidP="00061D88">
      <w:pPr>
        <w:rPr>
          <w:rFonts w:ascii="Abadi" w:hAnsi="Abadi"/>
        </w:rPr>
      </w:pPr>
      <w:r w:rsidRPr="00DB193F">
        <w:rPr>
          <w:rFonts w:ascii="Abadi" w:hAnsi="Abadi"/>
        </w:rPr>
        <w:t>To create a database, we used Firebase Console.</w:t>
      </w:r>
    </w:p>
    <w:p w14:paraId="31241E4F" w14:textId="27005A1E" w:rsidR="008B3A22" w:rsidRPr="00DB193F" w:rsidRDefault="008B3A22" w:rsidP="00061D88">
      <w:pPr>
        <w:rPr>
          <w:rFonts w:ascii="Abadi" w:hAnsi="Abadi"/>
        </w:rPr>
      </w:pPr>
    </w:p>
    <w:p w14:paraId="2ECD2936" w14:textId="25FF216D" w:rsidR="008B3A22" w:rsidRDefault="00DB193F" w:rsidP="00061D88">
      <w:pPr>
        <w:rPr>
          <w:rFonts w:ascii="Abadi" w:hAnsi="Abadi"/>
        </w:rPr>
      </w:pPr>
      <w:r>
        <w:rPr>
          <w:rFonts w:ascii="Abadi" w:hAnsi="Abadi"/>
        </w:rPr>
        <w:t>Screenshots:</w:t>
      </w:r>
      <w:r w:rsidRPr="00DB193F">
        <w:rPr>
          <w:rFonts w:ascii="Abadi" w:hAnsi="Abadi"/>
          <w:noProof/>
        </w:rPr>
        <w:t xml:space="preserve"> </w:t>
      </w:r>
    </w:p>
    <w:p w14:paraId="275758B2" w14:textId="0461F344" w:rsidR="00DB193F" w:rsidRPr="00DB193F" w:rsidRDefault="00B828EE" w:rsidP="00061D88">
      <w:pPr>
        <w:rPr>
          <w:rFonts w:ascii="Abadi" w:hAnsi="Abadi"/>
        </w:rPr>
      </w:pPr>
      <w:r>
        <w:rPr>
          <w:rFonts w:ascii="Abadi" w:hAnsi="Abadi"/>
          <w:noProof/>
        </w:rPr>
        <w:lastRenderedPageBreak/>
        <w:drawing>
          <wp:inline distT="0" distB="0" distL="0" distR="0" wp14:anchorId="5B62A1FE" wp14:editId="11AE0FA2">
            <wp:extent cx="5951220" cy="3000375"/>
            <wp:effectExtent l="0" t="0" r="0" b="9525"/>
            <wp:docPr id="27073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33876" name="Picture 2707338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noProof/>
        </w:rPr>
        <w:drawing>
          <wp:inline distT="0" distB="0" distL="0" distR="0" wp14:anchorId="38F053FA" wp14:editId="5D9A7A97">
            <wp:extent cx="5951220" cy="2767330"/>
            <wp:effectExtent l="0" t="0" r="0" b="0"/>
            <wp:docPr id="495686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86893" name="Picture 4956868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noProof/>
        </w:rPr>
        <w:lastRenderedPageBreak/>
        <w:drawing>
          <wp:inline distT="0" distB="0" distL="0" distR="0" wp14:anchorId="3CBE38D1" wp14:editId="4B269E79">
            <wp:extent cx="5951220" cy="3973195"/>
            <wp:effectExtent l="0" t="0" r="0" b="8255"/>
            <wp:docPr id="1452128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28201" name="Picture 14521282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93F" w:rsidRPr="00DB193F" w:rsidSect="00CE7F24">
      <w:headerReference w:type="default" r:id="rId14"/>
      <w:footerReference w:type="even" r:id="rId15"/>
      <w:footerReference w:type="default" r:id="rId16"/>
      <w:pgSz w:w="11906" w:h="16838" w:code="9"/>
      <w:pgMar w:top="1210" w:right="1267" w:bottom="1210" w:left="1267" w:header="1181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12A6" w14:textId="77777777" w:rsidR="00B9455F" w:rsidRDefault="00B9455F" w:rsidP="009B2968">
      <w:r>
        <w:separator/>
      </w:r>
    </w:p>
  </w:endnote>
  <w:endnote w:type="continuationSeparator" w:id="0">
    <w:p w14:paraId="07DBBC5B" w14:textId="77777777" w:rsidR="00B9455F" w:rsidRDefault="00B9455F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Content>
      <w:p w14:paraId="2EAAE877" w14:textId="77777777" w:rsidR="009B2968" w:rsidRDefault="009B2968" w:rsidP="00E832AC">
        <w:pPr>
          <w:pStyle w:val="Footer"/>
          <w:rPr>
            <w:rStyle w:val="PageNumber"/>
          </w:rPr>
        </w:pPr>
        <w:r>
          <w:rPr>
            <w:rStyle w:val="PageNumber"/>
            <w:lang w:val="en-GB" w:bidi="en-GB"/>
          </w:rPr>
          <w:fldChar w:fldCharType="begin"/>
        </w:r>
        <w:r>
          <w:rPr>
            <w:rStyle w:val="PageNumber"/>
            <w:lang w:val="en-GB" w:bidi="en-GB"/>
          </w:rPr>
          <w:instrText xml:space="preserve"> PAGE </w:instrText>
        </w:r>
        <w:r>
          <w:rPr>
            <w:rStyle w:val="PageNumber"/>
            <w:lang w:val="en-GB" w:bidi="en-GB"/>
          </w:rPr>
          <w:fldChar w:fldCharType="end"/>
        </w:r>
      </w:p>
    </w:sdtContent>
  </w:sdt>
  <w:p w14:paraId="6DA4D739" w14:textId="77777777" w:rsidR="009B2968" w:rsidRDefault="009B2968" w:rsidP="00E83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B088C" w14:textId="77777777" w:rsidR="009B2968" w:rsidRDefault="00E832AC" w:rsidP="00E832AC">
    <w:pPr>
      <w:pStyle w:val="Footer"/>
      <w:rPr>
        <w:rStyle w:val="PageNumber"/>
        <w:noProof/>
      </w:rPr>
    </w:pPr>
    <w:r w:rsidRPr="00E832AC">
      <w:rPr>
        <w:noProof/>
        <w:lang w:val="en-GB" w:bidi="en-GB"/>
      </w:rPr>
      <w:t xml:space="preserve">PAGE   </w:t>
    </w:r>
    <w:sdt>
      <w:sdtPr>
        <w:rPr>
          <w:rStyle w:val="PageNumber"/>
          <w:noProof/>
        </w:rPr>
        <w:id w:val="-601500411"/>
        <w:docPartObj>
          <w:docPartGallery w:val="Page Numbers (Bottom of Page)"/>
          <w:docPartUnique/>
        </w:docPartObj>
      </w:sdtPr>
      <w:sdtContent>
        <w:r w:rsidR="009B2968">
          <w:rPr>
            <w:rStyle w:val="PageNumber"/>
            <w:noProof/>
            <w:lang w:val="en-GB" w:bidi="en-GB"/>
          </w:rPr>
          <w:fldChar w:fldCharType="begin"/>
        </w:r>
        <w:r w:rsidR="009B2968">
          <w:rPr>
            <w:rStyle w:val="PageNumber"/>
            <w:noProof/>
            <w:lang w:val="en-GB" w:bidi="en-GB"/>
          </w:rPr>
          <w:instrText xml:space="preserve"> PAGE </w:instrText>
        </w:r>
        <w:r w:rsidR="009B2968">
          <w:rPr>
            <w:rStyle w:val="PageNumber"/>
            <w:noProof/>
            <w:lang w:val="en-GB" w:bidi="en-GB"/>
          </w:rPr>
          <w:fldChar w:fldCharType="separate"/>
        </w:r>
        <w:r w:rsidR="00A123DD">
          <w:rPr>
            <w:rStyle w:val="PageNumber"/>
            <w:noProof/>
            <w:lang w:val="en-GB" w:bidi="en-GB"/>
          </w:rPr>
          <w:t>2</w:t>
        </w:r>
        <w:r w:rsidR="009B2968">
          <w:rPr>
            <w:rStyle w:val="PageNumber"/>
            <w:noProof/>
            <w:lang w:val="en-GB" w:bidi="en-GB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E5761" w14:textId="77777777" w:rsidR="00B9455F" w:rsidRDefault="00B9455F" w:rsidP="009B2968">
      <w:r>
        <w:separator/>
      </w:r>
    </w:p>
  </w:footnote>
  <w:footnote w:type="continuationSeparator" w:id="0">
    <w:p w14:paraId="2CB4E828" w14:textId="77777777" w:rsidR="00B9455F" w:rsidRDefault="00B9455F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D5ABB" w14:textId="77777777" w:rsidR="009B2968" w:rsidRPr="009B2968" w:rsidRDefault="009B2968" w:rsidP="00E832AC">
    <w:pPr>
      <w:pStyle w:val="Header"/>
    </w:pPr>
    <w:r w:rsidRPr="00E44B70">
      <w:rPr>
        <w:noProof/>
        <w:lang w:val="en-GB" w:bidi="en-GB"/>
      </w:rPr>
      <mc:AlternateContent>
        <mc:Choice Requires="wps">
          <w:drawing>
            <wp:inline distT="0" distB="0" distL="0" distR="0" wp14:anchorId="564925A2" wp14:editId="4F359EBA">
              <wp:extent cx="4970977" cy="45719"/>
              <wp:effectExtent l="0" t="0" r="0" b="5715"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970977" cy="4571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EDB972F" id="Rectangle 5" o:spid="_x0000_s1026" alt="&quot;&quot;" style="width:391.4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" fillcolor="#e2b80f [3204]" stroked="f" strokeweight="2pt">
              <v:stroke miterlimit="4"/>
              <v:textbox inset="3pt,3pt,3pt,3pt"/>
              <w10:anchorlock/>
            </v:rect>
          </w:pict>
        </mc:Fallback>
      </mc:AlternateContent>
    </w:r>
    <w:r>
      <w:rPr>
        <w:lang w:val="en-GB" w:bidi="en-GB"/>
      </w:rPr>
      <w:t xml:space="preserve">      </w:t>
    </w:r>
    <w:sdt>
      <w:sdtPr>
        <w:id w:val="-2076273252"/>
        <w:placeholder>
          <w:docPart w:val="5B1E5AAB2F90460AA483B4DF57FA0E11"/>
        </w:placeholder>
        <w:temporary/>
        <w:showingPlcHdr/>
        <w15:appearance w15:val="hidden"/>
      </w:sdtPr>
      <w:sdtContent>
        <w:r w:rsidR="00A123DD" w:rsidRPr="00E832AC">
          <w:rPr>
            <w:lang w:val="en-GB" w:bidi="en-GB"/>
          </w:rPr>
          <w:t>REPORT TITLE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F1"/>
    <w:rsid w:val="000114EB"/>
    <w:rsid w:val="000359D1"/>
    <w:rsid w:val="00052A0F"/>
    <w:rsid w:val="00052CAA"/>
    <w:rsid w:val="00061D88"/>
    <w:rsid w:val="00075273"/>
    <w:rsid w:val="00086AFE"/>
    <w:rsid w:val="00187632"/>
    <w:rsid w:val="001D390E"/>
    <w:rsid w:val="00211CE6"/>
    <w:rsid w:val="002366C9"/>
    <w:rsid w:val="003456F1"/>
    <w:rsid w:val="003A7DA5"/>
    <w:rsid w:val="003E6AB7"/>
    <w:rsid w:val="005526B1"/>
    <w:rsid w:val="00605CE4"/>
    <w:rsid w:val="006C60E6"/>
    <w:rsid w:val="006D1AC8"/>
    <w:rsid w:val="006F3A7A"/>
    <w:rsid w:val="008B3A22"/>
    <w:rsid w:val="00952F7D"/>
    <w:rsid w:val="009A380C"/>
    <w:rsid w:val="009B2968"/>
    <w:rsid w:val="009B72D4"/>
    <w:rsid w:val="009D4923"/>
    <w:rsid w:val="00A07DCE"/>
    <w:rsid w:val="00A123DD"/>
    <w:rsid w:val="00A602AF"/>
    <w:rsid w:val="00A64F96"/>
    <w:rsid w:val="00A840BD"/>
    <w:rsid w:val="00AE2317"/>
    <w:rsid w:val="00B06B23"/>
    <w:rsid w:val="00B828EE"/>
    <w:rsid w:val="00B9455F"/>
    <w:rsid w:val="00C205AE"/>
    <w:rsid w:val="00C3007A"/>
    <w:rsid w:val="00C57745"/>
    <w:rsid w:val="00C95220"/>
    <w:rsid w:val="00CE7F24"/>
    <w:rsid w:val="00DB193F"/>
    <w:rsid w:val="00E44B70"/>
    <w:rsid w:val="00E832AC"/>
    <w:rsid w:val="00EA4A50"/>
    <w:rsid w:val="00EC773B"/>
    <w:rsid w:val="00F4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96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32AC"/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E832AC"/>
    <w:rPr>
      <w:b/>
      <w:color w:val="E2B80F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character" w:customStyle="1" w:styleId="sw">
    <w:name w:val="sw"/>
    <w:basedOn w:val="DefaultParagraphFont"/>
    <w:rsid w:val="00605CE4"/>
  </w:style>
  <w:style w:type="paragraph" w:styleId="ListParagraph">
    <w:name w:val="List Paragraph"/>
    <w:basedOn w:val="Normal"/>
    <w:uiPriority w:val="34"/>
    <w:qFormat/>
    <w:rsid w:val="00605CE4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beer%20Aumeer\AppData\Roaming\Microsoft\Templates\Modern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1E5AAB2F90460AA483B4DF57FA0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51642-F713-4202-A8FB-03ECC69EDAB5}"/>
      </w:docPartPr>
      <w:docPartBody>
        <w:p w:rsidR="00725547" w:rsidRDefault="00000000">
          <w:pPr>
            <w:pStyle w:val="5B1E5AAB2F90460AA483B4DF57FA0E11"/>
          </w:pPr>
          <w:r>
            <w:rPr>
              <w:lang w:bidi="en-GB"/>
            </w:rPr>
            <w:t>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26"/>
    <w:rsid w:val="00725547"/>
    <w:rsid w:val="00B446F6"/>
    <w:rsid w:val="00D50411"/>
    <w:rsid w:val="00D96162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E5AAB2F90460AA483B4DF57FA0E11">
    <w:name w:val="5B1E5AAB2F90460AA483B4DF57FA0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DB8BA2-B1B5-422B-872D-DD3F5365B6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report.dotx</Template>
  <TotalTime>0</TotalTime>
  <Pages>5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2023-05-20T06:18:00Z</dcterms:created>
  <dcterms:modified xsi:type="dcterms:W3CDTF">2023-05-20T06:20:00Z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